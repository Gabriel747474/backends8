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0172303C" w14:textId="064AAD47" w:rsidR="004260DF" w:rsidRPr="004260DF" w:rsidRDefault="00E227A8" w:rsidP="004260DF">
      <w:pPr>
        <w:pStyle w:val="Ttulo9"/>
        <w:spacing w:line="288" w:lineRule="auto"/>
        <w:ind w:left="425" w:hanging="425"/>
        <w:jc w:val="left"/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</w:t>
      </w:r>
      <w:r w:rsidR="004260DF">
        <w:rPr>
          <w:rFonts w:ascii="Poppins Light" w:hAnsi="Poppins Light" w:cs="Poppins Light"/>
          <w:b w:val="0"/>
          <w:sz w:val="24"/>
          <w:szCs w:val="16"/>
        </w:rPr>
        <w:t>Ezequiel, Gabriel, Vitor, kevyn</w:t>
      </w:r>
    </w:p>
    <w:p w14:paraId="3859BC60" w14:textId="06A8F14A" w:rsidR="00E227A8" w:rsidRPr="00814E58" w:rsidRDefault="004E713D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</w:t>
      </w:r>
      <w:r w:rsidR="00E227A8"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E227A8"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="00E227A8"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2279369D" w14:textId="77777777" w:rsidR="00506982" w:rsidRDefault="00506982" w:rsidP="00506982">
      <w:pPr>
        <w:spacing w:line="288" w:lineRule="auto"/>
        <w:jc w:val="both"/>
        <w:rPr>
          <w:rFonts w:ascii="Poppins Light" w:hAnsi="Poppins Light" w:cs="Poppins Light"/>
          <w:b/>
          <w:bCs/>
        </w:rPr>
      </w:pPr>
    </w:p>
    <w:p w14:paraId="016B3874" w14:textId="6B744FAF" w:rsidR="007F6FB7" w:rsidRPr="00B62D1F" w:rsidRDefault="00506982" w:rsidP="007F6FB7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B62D1F">
        <w:rPr>
          <w:rFonts w:ascii="Poppins" w:hAnsi="Poppins" w:cs="Poppins"/>
          <w:b/>
          <w:bCs/>
          <w:noProof/>
          <w:sz w:val="32"/>
          <w:szCs w:val="32"/>
        </w:rPr>
        <w:t xml:space="preserve">Título da atividade: </w:t>
      </w:r>
      <w:r w:rsidR="007F6FB7" w:rsidRPr="00B62D1F">
        <w:rPr>
          <w:rFonts w:ascii="Poppins" w:hAnsi="Poppins" w:cs="Poppins"/>
          <w:b/>
          <w:bCs/>
          <w:noProof/>
          <w:sz w:val="32"/>
          <w:szCs w:val="32"/>
        </w:rPr>
        <w:t xml:space="preserve">Design </w:t>
      </w:r>
      <w:r w:rsidR="00775BDE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="007F6FB7" w:rsidRPr="00B62D1F">
        <w:rPr>
          <w:rFonts w:ascii="Poppins" w:hAnsi="Poppins" w:cs="Poppins"/>
          <w:b/>
          <w:bCs/>
          <w:noProof/>
          <w:sz w:val="32"/>
          <w:szCs w:val="32"/>
        </w:rPr>
        <w:t xml:space="preserve">atterns para </w:t>
      </w:r>
      <w:r w:rsidR="00775BDE">
        <w:rPr>
          <w:rFonts w:ascii="Poppins" w:hAnsi="Poppins" w:cs="Poppins"/>
          <w:b/>
          <w:bCs/>
          <w:noProof/>
          <w:sz w:val="32"/>
          <w:szCs w:val="32"/>
        </w:rPr>
        <w:t>b</w:t>
      </w:r>
      <w:r w:rsidR="007F6FB7" w:rsidRPr="00B62D1F">
        <w:rPr>
          <w:rFonts w:ascii="Poppins" w:hAnsi="Poppins" w:cs="Poppins"/>
          <w:b/>
          <w:bCs/>
          <w:noProof/>
          <w:sz w:val="32"/>
          <w:szCs w:val="32"/>
        </w:rPr>
        <w:t>ack-</w:t>
      </w:r>
      <w:r w:rsidR="00775BDE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="007F6FB7" w:rsidRPr="00B62D1F">
        <w:rPr>
          <w:rFonts w:ascii="Poppins" w:hAnsi="Poppins" w:cs="Poppins"/>
          <w:b/>
          <w:bCs/>
          <w:noProof/>
          <w:sz w:val="32"/>
          <w:szCs w:val="32"/>
        </w:rPr>
        <w:t>nd</w:t>
      </w:r>
    </w:p>
    <w:p w14:paraId="0C5D44CB" w14:textId="77777777" w:rsidR="00506982" w:rsidRPr="00B62D1F" w:rsidRDefault="00506982" w:rsidP="00506982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7C15224F" w14:textId="7BC1BCCE" w:rsidR="007F6FB7" w:rsidRPr="00B62D1F" w:rsidRDefault="007F6FB7" w:rsidP="007F6FB7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1. Introdução aos 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c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>onceitos</w:t>
      </w:r>
    </w:p>
    <w:p w14:paraId="27DDDE49" w14:textId="77777777" w:rsidR="007F6FB7" w:rsidRPr="00B62D1F" w:rsidRDefault="007F6FB7" w:rsidP="007F6FB7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51D2394B" w14:textId="52752485" w:rsidR="007F6FB7" w:rsidRPr="00B62D1F" w:rsidRDefault="007F6FB7" w:rsidP="007F6FB7">
      <w:p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Objetivo: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a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presentar </w:t>
      </w:r>
      <w:r w:rsidRPr="00B62D1F">
        <w:rPr>
          <w:rFonts w:ascii="Poppins" w:hAnsi="Poppins" w:cs="Poppins"/>
          <w:noProof/>
          <w:sz w:val="22"/>
          <w:szCs w:val="22"/>
        </w:rPr>
        <w:t>os conceitos básicos de arquitetura monolítica e micros</w:t>
      </w:r>
      <w:r w:rsidR="007C1883">
        <w:rPr>
          <w:rFonts w:ascii="Poppins" w:hAnsi="Poppins" w:cs="Poppins"/>
          <w:noProof/>
          <w:sz w:val="22"/>
          <w:szCs w:val="22"/>
        </w:rPr>
        <w:t>s</w:t>
      </w:r>
      <w:r w:rsidRPr="00B62D1F">
        <w:rPr>
          <w:rFonts w:ascii="Poppins" w:hAnsi="Poppins" w:cs="Poppins"/>
          <w:noProof/>
          <w:sz w:val="22"/>
          <w:szCs w:val="22"/>
        </w:rPr>
        <w:t>erviços, destacando suas características, prós e contras.</w:t>
      </w:r>
    </w:p>
    <w:p w14:paraId="08ECD12F" w14:textId="7306DB8E" w:rsidR="007F6FB7" w:rsidRPr="00B62D1F" w:rsidRDefault="007F6FB7" w:rsidP="007F6FB7">
      <w:pPr>
        <w:numPr>
          <w:ilvl w:val="0"/>
          <w:numId w:val="31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Arquitetura 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m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>onolítica</w:t>
      </w:r>
      <w:r w:rsidRPr="00B62D1F">
        <w:rPr>
          <w:rFonts w:ascii="Poppins" w:hAnsi="Poppins" w:cs="Poppins"/>
          <w:b/>
          <w:bCs/>
          <w:noProof/>
          <w:sz w:val="22"/>
          <w:szCs w:val="22"/>
        </w:rPr>
        <w:t>:</w:t>
      </w:r>
    </w:p>
    <w:p w14:paraId="0021B0E0" w14:textId="6921BD3C" w:rsidR="007F6FB7" w:rsidRPr="00B62D1F" w:rsidRDefault="007F6FB7" w:rsidP="007F6FB7">
      <w:pPr>
        <w:numPr>
          <w:ilvl w:val="1"/>
          <w:numId w:val="31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Definição: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u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ma </w:t>
      </w:r>
      <w:r w:rsidRPr="00B62D1F">
        <w:rPr>
          <w:rFonts w:ascii="Poppins" w:hAnsi="Poppins" w:cs="Poppins"/>
          <w:noProof/>
          <w:sz w:val="22"/>
          <w:szCs w:val="22"/>
        </w:rPr>
        <w:t>arquitetura em que todos os componentes de uma aplicação são construídos em um único bloco de código.</w:t>
      </w:r>
    </w:p>
    <w:p w14:paraId="278B28B7" w14:textId="4E65A14E" w:rsidR="007F6FB7" w:rsidRPr="00B62D1F" w:rsidRDefault="007F6FB7" w:rsidP="007F6FB7">
      <w:pPr>
        <w:numPr>
          <w:ilvl w:val="1"/>
          <w:numId w:val="31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Características: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s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implicidade </w:t>
      </w:r>
      <w:r w:rsidRPr="00B62D1F">
        <w:rPr>
          <w:rFonts w:ascii="Poppins" w:hAnsi="Poppins" w:cs="Poppins"/>
          <w:noProof/>
          <w:sz w:val="22"/>
          <w:szCs w:val="22"/>
        </w:rPr>
        <w:t xml:space="preserve">inicial, facilidade de desenvolvimento e </w:t>
      </w:r>
      <w:r w:rsidRPr="00413248">
        <w:rPr>
          <w:rFonts w:ascii="Poppins" w:hAnsi="Poppins" w:cs="Poppins"/>
          <w:i/>
          <w:iCs/>
          <w:noProof/>
          <w:sz w:val="22"/>
          <w:szCs w:val="22"/>
        </w:rPr>
        <w:t>deploy</w:t>
      </w:r>
      <w:r w:rsidRPr="00B62D1F">
        <w:rPr>
          <w:rFonts w:ascii="Poppins" w:hAnsi="Poppins" w:cs="Poppins"/>
          <w:noProof/>
          <w:sz w:val="22"/>
          <w:szCs w:val="22"/>
        </w:rPr>
        <w:t>, mas com problemas de escalabilidade e manutenção.</w:t>
      </w:r>
    </w:p>
    <w:p w14:paraId="20A5B5D2" w14:textId="65AEB5B7" w:rsidR="007F6FB7" w:rsidRPr="00B62D1F" w:rsidRDefault="007F6FB7" w:rsidP="007F6FB7">
      <w:pPr>
        <w:numPr>
          <w:ilvl w:val="1"/>
          <w:numId w:val="31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Exemplo 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c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>onceitual</w:t>
      </w:r>
      <w:r w:rsidRPr="00B62D1F">
        <w:rPr>
          <w:rFonts w:ascii="Poppins" w:hAnsi="Poppins" w:cs="Poppins"/>
          <w:b/>
          <w:bCs/>
          <w:noProof/>
          <w:sz w:val="22"/>
          <w:szCs w:val="22"/>
        </w:rPr>
        <w:t>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u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m </w:t>
      </w:r>
      <w:r w:rsidRPr="00B62D1F">
        <w:rPr>
          <w:rFonts w:ascii="Poppins" w:hAnsi="Poppins" w:cs="Poppins"/>
          <w:noProof/>
          <w:sz w:val="22"/>
          <w:szCs w:val="22"/>
        </w:rPr>
        <w:t xml:space="preserve">sistema de </w:t>
      </w:r>
      <w:r w:rsidRPr="00413248">
        <w:rPr>
          <w:rFonts w:ascii="Poppins" w:hAnsi="Poppins" w:cs="Poppins"/>
          <w:i/>
          <w:iCs/>
          <w:noProof/>
          <w:sz w:val="22"/>
          <w:szCs w:val="22"/>
        </w:rPr>
        <w:t>e-commerce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75BDE">
        <w:rPr>
          <w:rFonts w:ascii="Poppins" w:hAnsi="Poppins" w:cs="Poppins"/>
          <w:noProof/>
          <w:sz w:val="22"/>
          <w:szCs w:val="22"/>
        </w:rPr>
        <w:t>em que</w:t>
      </w:r>
      <w:r w:rsidRPr="00B62D1F">
        <w:rPr>
          <w:rFonts w:ascii="Poppins" w:hAnsi="Poppins" w:cs="Poppins"/>
          <w:noProof/>
          <w:sz w:val="22"/>
          <w:szCs w:val="22"/>
        </w:rPr>
        <w:t xml:space="preserve"> todas as funcionalidades (usuários, produtos, pedidos) estão em um único projeto.</w:t>
      </w:r>
    </w:p>
    <w:p w14:paraId="103D0A24" w14:textId="72F9AF30" w:rsidR="007F6FB7" w:rsidRPr="00B62D1F" w:rsidRDefault="007F6FB7" w:rsidP="007F6FB7">
      <w:pPr>
        <w:numPr>
          <w:ilvl w:val="0"/>
          <w:numId w:val="31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Arquitetura de 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m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>icros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s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>erviços</w:t>
      </w:r>
      <w:r w:rsidRPr="00B62D1F">
        <w:rPr>
          <w:rFonts w:ascii="Poppins" w:hAnsi="Poppins" w:cs="Poppins"/>
          <w:b/>
          <w:bCs/>
          <w:noProof/>
          <w:sz w:val="22"/>
          <w:szCs w:val="22"/>
        </w:rPr>
        <w:t>:</w:t>
      </w:r>
    </w:p>
    <w:p w14:paraId="10BABA2F" w14:textId="6FC2B5A7" w:rsidR="007F6FB7" w:rsidRPr="00B62D1F" w:rsidRDefault="007F6FB7" w:rsidP="007F6FB7">
      <w:pPr>
        <w:numPr>
          <w:ilvl w:val="1"/>
          <w:numId w:val="31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Definição: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u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ma </w:t>
      </w:r>
      <w:r w:rsidRPr="00B62D1F">
        <w:rPr>
          <w:rFonts w:ascii="Poppins" w:hAnsi="Poppins" w:cs="Poppins"/>
          <w:noProof/>
          <w:sz w:val="22"/>
          <w:szCs w:val="22"/>
        </w:rPr>
        <w:t>arquitetura que divide a aplicação em serviços menores e independentes, cada um responsável por uma funcionalidade específica.</w:t>
      </w:r>
    </w:p>
    <w:p w14:paraId="66854BE7" w14:textId="1BBFB331" w:rsidR="007F6FB7" w:rsidRPr="00B62D1F" w:rsidRDefault="007F6FB7" w:rsidP="007F6FB7">
      <w:pPr>
        <w:numPr>
          <w:ilvl w:val="1"/>
          <w:numId w:val="31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Características: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e</w:t>
      </w:r>
      <w:r w:rsidR="007C1883" w:rsidRPr="00B62D1F">
        <w:rPr>
          <w:rFonts w:ascii="Poppins" w:hAnsi="Poppins" w:cs="Poppins"/>
          <w:noProof/>
          <w:sz w:val="22"/>
          <w:szCs w:val="22"/>
        </w:rPr>
        <w:t>scalabilidade</w:t>
      </w:r>
      <w:r w:rsidRPr="00B62D1F">
        <w:rPr>
          <w:rFonts w:ascii="Poppins" w:hAnsi="Poppins" w:cs="Poppins"/>
          <w:noProof/>
          <w:sz w:val="22"/>
          <w:szCs w:val="22"/>
        </w:rPr>
        <w:t>, resiliência, facilidade de manutenção, mas com maior complexidade de gerenciamento.</w:t>
      </w:r>
    </w:p>
    <w:p w14:paraId="22BDCAEA" w14:textId="016A4812" w:rsidR="007F6FB7" w:rsidRPr="00B62D1F" w:rsidRDefault="007F6FB7" w:rsidP="007F6FB7">
      <w:pPr>
        <w:numPr>
          <w:ilvl w:val="1"/>
          <w:numId w:val="31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Exemplo 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c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>onceitual</w:t>
      </w:r>
      <w:r w:rsidRPr="00B62D1F">
        <w:rPr>
          <w:rFonts w:ascii="Poppins" w:hAnsi="Poppins" w:cs="Poppins"/>
          <w:b/>
          <w:bCs/>
          <w:noProof/>
          <w:sz w:val="22"/>
          <w:szCs w:val="22"/>
        </w:rPr>
        <w:t>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u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m </w:t>
      </w:r>
      <w:r w:rsidRPr="00B62D1F">
        <w:rPr>
          <w:rFonts w:ascii="Poppins" w:hAnsi="Poppins" w:cs="Poppins"/>
          <w:noProof/>
          <w:sz w:val="22"/>
          <w:szCs w:val="22"/>
        </w:rPr>
        <w:t xml:space="preserve">sistema de </w:t>
      </w:r>
      <w:r w:rsidRPr="00413248">
        <w:rPr>
          <w:rFonts w:ascii="Poppins" w:hAnsi="Poppins" w:cs="Poppins"/>
          <w:i/>
          <w:iCs/>
          <w:noProof/>
          <w:sz w:val="22"/>
          <w:szCs w:val="22"/>
        </w:rPr>
        <w:t>e-commerce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75BDE">
        <w:rPr>
          <w:rFonts w:ascii="Poppins" w:hAnsi="Poppins" w:cs="Poppins"/>
          <w:noProof/>
          <w:sz w:val="22"/>
          <w:szCs w:val="22"/>
        </w:rPr>
        <w:t>em que</w:t>
      </w:r>
      <w:r w:rsidRPr="00B62D1F">
        <w:rPr>
          <w:rFonts w:ascii="Poppins" w:hAnsi="Poppins" w:cs="Poppins"/>
          <w:noProof/>
          <w:sz w:val="22"/>
          <w:szCs w:val="22"/>
        </w:rPr>
        <w:t xml:space="preserve"> cada funcionalidade (usuários, produtos, pedidos) é um serviço separado, podendo ser desenvolvido e implantado de forma independente.</w:t>
      </w:r>
    </w:p>
    <w:p w14:paraId="36EE29EE" w14:textId="77777777" w:rsidR="007F6FB7" w:rsidRPr="00B62D1F" w:rsidRDefault="007F6FB7" w:rsidP="007F6FB7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661E3F5C" w14:textId="64D19F74" w:rsidR="007F6FB7" w:rsidRPr="00B62D1F" w:rsidRDefault="007F6FB7" w:rsidP="007F6FB7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2. Explorando Design Patterns</w:t>
      </w:r>
    </w:p>
    <w:p w14:paraId="3BB31F39" w14:textId="77777777" w:rsidR="007F6FB7" w:rsidRPr="00B62D1F" w:rsidRDefault="007F6FB7" w:rsidP="007F6FB7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317189C9" w14:textId="45DF4CE2" w:rsidR="007F6FB7" w:rsidRPr="00B62D1F" w:rsidRDefault="007F6FB7" w:rsidP="007F6FB7">
      <w:p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Objetivo: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i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ntroduzir </w:t>
      </w:r>
      <w:r w:rsidRPr="00B62D1F">
        <w:rPr>
          <w:rFonts w:ascii="Poppins" w:hAnsi="Poppins" w:cs="Poppins"/>
          <w:noProof/>
          <w:sz w:val="22"/>
          <w:szCs w:val="22"/>
        </w:rPr>
        <w:t>os participantes aos principais padrões de design que podem ser aplicados em arquiteturas monolíticas e de micros</w:t>
      </w:r>
      <w:r w:rsidR="007C1883">
        <w:rPr>
          <w:rFonts w:ascii="Poppins" w:hAnsi="Poppins" w:cs="Poppins"/>
          <w:noProof/>
          <w:sz w:val="22"/>
          <w:szCs w:val="22"/>
        </w:rPr>
        <w:t>s</w:t>
      </w:r>
      <w:r w:rsidRPr="00B62D1F">
        <w:rPr>
          <w:rFonts w:ascii="Poppins" w:hAnsi="Poppins" w:cs="Poppins"/>
          <w:noProof/>
          <w:sz w:val="22"/>
          <w:szCs w:val="22"/>
        </w:rPr>
        <w:t>erviços.</w:t>
      </w:r>
    </w:p>
    <w:p w14:paraId="6BBFA3EE" w14:textId="55A277A5" w:rsidR="007F6FB7" w:rsidRPr="00B62D1F" w:rsidRDefault="007F6FB7" w:rsidP="007F6FB7">
      <w:pPr>
        <w:numPr>
          <w:ilvl w:val="0"/>
          <w:numId w:val="32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Padrões para 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a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rquitetura 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m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>onolítica</w:t>
      </w:r>
      <w:r w:rsidRPr="00B62D1F">
        <w:rPr>
          <w:rFonts w:ascii="Poppins" w:hAnsi="Poppins" w:cs="Poppins"/>
          <w:b/>
          <w:bCs/>
          <w:noProof/>
          <w:sz w:val="22"/>
          <w:szCs w:val="22"/>
        </w:rPr>
        <w:t>:</w:t>
      </w:r>
    </w:p>
    <w:p w14:paraId="3200DF57" w14:textId="54D4D54C" w:rsidR="007F6FB7" w:rsidRPr="00B62D1F" w:rsidRDefault="007F6FB7" w:rsidP="007F6FB7">
      <w:pPr>
        <w:numPr>
          <w:ilvl w:val="1"/>
          <w:numId w:val="32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Singleton: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g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arantir </w:t>
      </w:r>
      <w:r w:rsidRPr="00B62D1F">
        <w:rPr>
          <w:rFonts w:ascii="Poppins" w:hAnsi="Poppins" w:cs="Poppins"/>
          <w:noProof/>
          <w:sz w:val="22"/>
          <w:szCs w:val="22"/>
        </w:rPr>
        <w:t>que uma classe tenha apenas uma instância e fornecer um ponto global de acesso a ela. Usado para gerenciar recursos compartilhados em uma aplicação monolítica.</w:t>
      </w:r>
    </w:p>
    <w:p w14:paraId="6684EC70" w14:textId="0407B515" w:rsidR="007F6FB7" w:rsidRPr="00B62D1F" w:rsidRDefault="007F6FB7" w:rsidP="007F6FB7">
      <w:pPr>
        <w:numPr>
          <w:ilvl w:val="1"/>
          <w:numId w:val="32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lastRenderedPageBreak/>
        <w:t>Factory Method: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u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m </w:t>
      </w:r>
      <w:r w:rsidRPr="00B62D1F">
        <w:rPr>
          <w:rFonts w:ascii="Poppins" w:hAnsi="Poppins" w:cs="Poppins"/>
          <w:noProof/>
          <w:sz w:val="22"/>
          <w:szCs w:val="22"/>
        </w:rPr>
        <w:t>padrão para criar objetos sem especificar a classe exata do objeto que será criado. Útil para desacoplar a lógica de criação de objetos do código de negócio.</w:t>
      </w:r>
    </w:p>
    <w:p w14:paraId="5D5F5850" w14:textId="77777777" w:rsidR="00215CD3" w:rsidRPr="00B62D1F" w:rsidRDefault="00215CD3" w:rsidP="00215CD3">
      <w:pPr>
        <w:rPr>
          <w:rFonts w:ascii="Poppins" w:hAnsi="Poppins" w:cs="Poppins"/>
          <w:noProof/>
          <w:sz w:val="22"/>
          <w:szCs w:val="22"/>
        </w:rPr>
      </w:pPr>
    </w:p>
    <w:p w14:paraId="146F6ABE" w14:textId="2DA8C726" w:rsidR="007F6FB7" w:rsidRPr="00B62D1F" w:rsidRDefault="007F6FB7" w:rsidP="007F6FB7">
      <w:pPr>
        <w:numPr>
          <w:ilvl w:val="0"/>
          <w:numId w:val="32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Padrões para 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a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rquitetura </w:t>
      </w:r>
      <w:r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de 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m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>icros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s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>erviços</w:t>
      </w:r>
      <w:r w:rsidRPr="00B62D1F">
        <w:rPr>
          <w:rFonts w:ascii="Poppins" w:hAnsi="Poppins" w:cs="Poppins"/>
          <w:b/>
          <w:bCs/>
          <w:noProof/>
          <w:sz w:val="22"/>
          <w:szCs w:val="22"/>
        </w:rPr>
        <w:t>:</w:t>
      </w:r>
    </w:p>
    <w:p w14:paraId="115EBDA3" w14:textId="3EECC915" w:rsidR="007F6FB7" w:rsidRPr="00B62D1F" w:rsidRDefault="007F6FB7" w:rsidP="007F6FB7">
      <w:pPr>
        <w:numPr>
          <w:ilvl w:val="1"/>
          <w:numId w:val="32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Service Registry: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u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m </w:t>
      </w:r>
      <w:r w:rsidRPr="00B62D1F">
        <w:rPr>
          <w:rFonts w:ascii="Poppins" w:hAnsi="Poppins" w:cs="Poppins"/>
          <w:noProof/>
          <w:sz w:val="22"/>
          <w:szCs w:val="22"/>
        </w:rPr>
        <w:t>padrão para gerenciar os serviços disponíveis e suas localizações, facilitando a descoberta e comunicação entre micros</w:t>
      </w:r>
      <w:r w:rsidR="007C1883">
        <w:rPr>
          <w:rFonts w:ascii="Poppins" w:hAnsi="Poppins" w:cs="Poppins"/>
          <w:noProof/>
          <w:sz w:val="22"/>
          <w:szCs w:val="22"/>
        </w:rPr>
        <w:t>s</w:t>
      </w:r>
      <w:r w:rsidRPr="00B62D1F">
        <w:rPr>
          <w:rFonts w:ascii="Poppins" w:hAnsi="Poppins" w:cs="Poppins"/>
          <w:noProof/>
          <w:sz w:val="22"/>
          <w:szCs w:val="22"/>
        </w:rPr>
        <w:t>erviços.</w:t>
      </w:r>
    </w:p>
    <w:p w14:paraId="7A9DDC0B" w14:textId="1CEB0106" w:rsidR="007F6FB7" w:rsidRPr="00B62D1F" w:rsidRDefault="007F6FB7" w:rsidP="007F6FB7">
      <w:pPr>
        <w:numPr>
          <w:ilvl w:val="1"/>
          <w:numId w:val="32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Circuit Breaker: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u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m </w:t>
      </w:r>
      <w:r w:rsidRPr="00B62D1F">
        <w:rPr>
          <w:rFonts w:ascii="Poppins" w:hAnsi="Poppins" w:cs="Poppins"/>
          <w:noProof/>
          <w:sz w:val="22"/>
          <w:szCs w:val="22"/>
        </w:rPr>
        <w:t>padrão que ajuda a garantir a resiliência da aplicação, monitorando as interações entre serviços e "quebrando" o circuito para evitar falhas em cascata.</w:t>
      </w:r>
    </w:p>
    <w:p w14:paraId="5C28E455" w14:textId="77777777" w:rsidR="007F6FB7" w:rsidRPr="00B62D1F" w:rsidRDefault="007F6FB7" w:rsidP="007F6FB7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150F9D4A" w14:textId="6988A01F" w:rsidR="007F6FB7" w:rsidRPr="00B62D1F" w:rsidRDefault="007F6FB7" w:rsidP="007F6FB7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3. Preparação para a 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a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tividade 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p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>rática</w:t>
      </w:r>
    </w:p>
    <w:p w14:paraId="6BBBDD42" w14:textId="77777777" w:rsidR="007F6FB7" w:rsidRPr="00B62D1F" w:rsidRDefault="007F6FB7" w:rsidP="007F6FB7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1311ED23" w14:textId="3973A8B1" w:rsidR="007F6FB7" w:rsidRPr="00B62D1F" w:rsidRDefault="007F6FB7" w:rsidP="007F6FB7">
      <w:p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Objetivo: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p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reparar </w:t>
      </w:r>
      <w:r w:rsidRPr="00B62D1F">
        <w:rPr>
          <w:rFonts w:ascii="Poppins" w:hAnsi="Poppins" w:cs="Poppins"/>
          <w:noProof/>
          <w:sz w:val="22"/>
          <w:szCs w:val="22"/>
        </w:rPr>
        <w:t>os participantes para a implementação prática, explicando o que será construído e como cada parte do código se relaciona com os conceitos aprendidos.</w:t>
      </w:r>
    </w:p>
    <w:p w14:paraId="31C3159B" w14:textId="251B6991" w:rsidR="007F6FB7" w:rsidRPr="00B62D1F" w:rsidRDefault="007F6FB7" w:rsidP="007F6FB7">
      <w:pPr>
        <w:numPr>
          <w:ilvl w:val="0"/>
          <w:numId w:val="33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Cenário da 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a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>tividade</w:t>
      </w:r>
      <w:r w:rsidRPr="00B62D1F">
        <w:rPr>
          <w:rFonts w:ascii="Poppins" w:hAnsi="Poppins" w:cs="Poppins"/>
          <w:b/>
          <w:bCs/>
          <w:noProof/>
          <w:sz w:val="22"/>
          <w:szCs w:val="22"/>
        </w:rPr>
        <w:t>:</w:t>
      </w:r>
    </w:p>
    <w:p w14:paraId="2420B680" w14:textId="4EB3337B" w:rsidR="007F6FB7" w:rsidRPr="00B62D1F" w:rsidRDefault="007F6FB7" w:rsidP="007F6FB7">
      <w:pPr>
        <w:numPr>
          <w:ilvl w:val="1"/>
          <w:numId w:val="33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noProof/>
          <w:sz w:val="22"/>
          <w:szCs w:val="22"/>
        </w:rPr>
        <w:t xml:space="preserve">Você vai construir uma pequena aplicação de </w:t>
      </w:r>
      <w:r w:rsidRPr="00413248">
        <w:rPr>
          <w:rFonts w:ascii="Poppins" w:hAnsi="Poppins" w:cs="Poppins"/>
          <w:i/>
          <w:iCs/>
          <w:noProof/>
          <w:sz w:val="22"/>
          <w:szCs w:val="22"/>
        </w:rPr>
        <w:t>e-commerce</w:t>
      </w:r>
      <w:r w:rsidRPr="00B62D1F">
        <w:rPr>
          <w:rFonts w:ascii="Poppins" w:hAnsi="Poppins" w:cs="Poppins"/>
          <w:noProof/>
          <w:sz w:val="22"/>
          <w:szCs w:val="22"/>
        </w:rPr>
        <w:t xml:space="preserve"> utilizando os conceitos de arquitetura monolítica e, em seguida, refatorar o código para uma arquitetura de micros</w:t>
      </w:r>
      <w:r w:rsidR="007C1883">
        <w:rPr>
          <w:rFonts w:ascii="Poppins" w:hAnsi="Poppins" w:cs="Poppins"/>
          <w:noProof/>
          <w:sz w:val="22"/>
          <w:szCs w:val="22"/>
        </w:rPr>
        <w:t>s</w:t>
      </w:r>
      <w:r w:rsidRPr="00B62D1F">
        <w:rPr>
          <w:rFonts w:ascii="Poppins" w:hAnsi="Poppins" w:cs="Poppins"/>
          <w:noProof/>
          <w:sz w:val="22"/>
          <w:szCs w:val="22"/>
        </w:rPr>
        <w:t>erviços.</w:t>
      </w:r>
    </w:p>
    <w:p w14:paraId="16060227" w14:textId="27AD9C4B" w:rsidR="007F6FB7" w:rsidRPr="00B62D1F" w:rsidRDefault="007F6FB7" w:rsidP="007F6FB7">
      <w:pPr>
        <w:numPr>
          <w:ilvl w:val="0"/>
          <w:numId w:val="33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Explicação dos </w:t>
      </w:r>
      <w:r w:rsidR="007C1883">
        <w:rPr>
          <w:rFonts w:ascii="Poppins" w:hAnsi="Poppins" w:cs="Poppins"/>
          <w:b/>
          <w:bCs/>
          <w:noProof/>
          <w:sz w:val="22"/>
          <w:szCs w:val="22"/>
        </w:rPr>
        <w:t>p</w:t>
      </w:r>
      <w:r w:rsidR="007C1883" w:rsidRPr="00B62D1F">
        <w:rPr>
          <w:rFonts w:ascii="Poppins" w:hAnsi="Poppins" w:cs="Poppins"/>
          <w:b/>
          <w:bCs/>
          <w:noProof/>
          <w:sz w:val="22"/>
          <w:szCs w:val="22"/>
        </w:rPr>
        <w:t>assos</w:t>
      </w:r>
      <w:r w:rsidRPr="00B62D1F">
        <w:rPr>
          <w:rFonts w:ascii="Poppins" w:hAnsi="Poppins" w:cs="Poppins"/>
          <w:b/>
          <w:bCs/>
          <w:noProof/>
          <w:sz w:val="22"/>
          <w:szCs w:val="22"/>
        </w:rPr>
        <w:t>:</w:t>
      </w:r>
    </w:p>
    <w:p w14:paraId="7F8D47BD" w14:textId="3D685828" w:rsidR="007F6FB7" w:rsidRPr="00B62D1F" w:rsidRDefault="007F6FB7" w:rsidP="007F6FB7">
      <w:pPr>
        <w:numPr>
          <w:ilvl w:val="1"/>
          <w:numId w:val="33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Passo 1: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i</w:t>
      </w:r>
      <w:r w:rsidRPr="00B62D1F">
        <w:rPr>
          <w:rFonts w:ascii="Poppins" w:hAnsi="Poppins" w:cs="Poppins"/>
          <w:noProof/>
          <w:sz w:val="22"/>
          <w:szCs w:val="22"/>
        </w:rPr>
        <w:t xml:space="preserve">mplementar uma versão monolítica simples do sistema de </w:t>
      </w:r>
      <w:r w:rsidRPr="00413248">
        <w:rPr>
          <w:rFonts w:ascii="Poppins" w:hAnsi="Poppins" w:cs="Poppins"/>
          <w:i/>
          <w:iCs/>
          <w:noProof/>
          <w:sz w:val="22"/>
          <w:szCs w:val="22"/>
        </w:rPr>
        <w:t>e-commerce</w:t>
      </w:r>
      <w:r w:rsidR="007C1883">
        <w:rPr>
          <w:rFonts w:ascii="Poppins" w:hAnsi="Poppins" w:cs="Poppins"/>
          <w:noProof/>
          <w:sz w:val="22"/>
          <w:szCs w:val="22"/>
        </w:rPr>
        <w:t>;</w:t>
      </w:r>
    </w:p>
    <w:p w14:paraId="6A0618FD" w14:textId="2444C58F" w:rsidR="007F6FB7" w:rsidRPr="00B62D1F" w:rsidRDefault="007F6FB7" w:rsidP="007F6FB7">
      <w:pPr>
        <w:numPr>
          <w:ilvl w:val="1"/>
          <w:numId w:val="33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Passo 2: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r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efatorar </w:t>
      </w:r>
      <w:r w:rsidRPr="00B62D1F">
        <w:rPr>
          <w:rFonts w:ascii="Poppins" w:hAnsi="Poppins" w:cs="Poppins"/>
          <w:noProof/>
          <w:sz w:val="22"/>
          <w:szCs w:val="22"/>
        </w:rPr>
        <w:t>o código para separar as funcionalidades em micros</w:t>
      </w:r>
      <w:r w:rsidR="007C1883">
        <w:rPr>
          <w:rFonts w:ascii="Poppins" w:hAnsi="Poppins" w:cs="Poppins"/>
          <w:noProof/>
          <w:sz w:val="22"/>
          <w:szCs w:val="22"/>
        </w:rPr>
        <w:t>s</w:t>
      </w:r>
      <w:r w:rsidRPr="00B62D1F">
        <w:rPr>
          <w:rFonts w:ascii="Poppins" w:hAnsi="Poppins" w:cs="Poppins"/>
          <w:noProof/>
          <w:sz w:val="22"/>
          <w:szCs w:val="22"/>
        </w:rPr>
        <w:t>erviços, aplicando os padrões de design discutidos</w:t>
      </w:r>
      <w:r w:rsidR="007C1883">
        <w:rPr>
          <w:rFonts w:ascii="Poppins" w:hAnsi="Poppins" w:cs="Poppins"/>
          <w:noProof/>
          <w:sz w:val="22"/>
          <w:szCs w:val="22"/>
        </w:rPr>
        <w:t>;</w:t>
      </w:r>
    </w:p>
    <w:p w14:paraId="06F9A15E" w14:textId="7D5BB6B1" w:rsidR="007F6FB7" w:rsidRPr="00B62D1F" w:rsidRDefault="007F6FB7" w:rsidP="007F6FB7">
      <w:pPr>
        <w:numPr>
          <w:ilvl w:val="1"/>
          <w:numId w:val="33"/>
        </w:num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Passo 3: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t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estar </w:t>
      </w:r>
      <w:r w:rsidRPr="00B62D1F">
        <w:rPr>
          <w:rFonts w:ascii="Poppins" w:hAnsi="Poppins" w:cs="Poppins"/>
          <w:noProof/>
          <w:sz w:val="22"/>
          <w:szCs w:val="22"/>
        </w:rPr>
        <w:t>a aplicação para ver como a refatoração afeta a escalabilidade e manutenção.</w:t>
      </w:r>
    </w:p>
    <w:p w14:paraId="024B01E1" w14:textId="77777777" w:rsidR="007F6FB7" w:rsidRPr="00B62D1F" w:rsidRDefault="007F6FB7" w:rsidP="007F6FB7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31B04580" w14:textId="7DF97873" w:rsidR="007F6FB7" w:rsidRPr="00B62D1F" w:rsidRDefault="007F6FB7" w:rsidP="007F6FB7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 xml:space="preserve">4. Atividade </w:t>
      </w:r>
      <w:r w:rsidR="00775BDE">
        <w:rPr>
          <w:rFonts w:ascii="Poppins" w:hAnsi="Poppins" w:cs="Poppins"/>
          <w:b/>
          <w:bCs/>
          <w:noProof/>
          <w:sz w:val="22"/>
          <w:szCs w:val="22"/>
        </w:rPr>
        <w:t>P</w:t>
      </w:r>
      <w:r w:rsidRPr="00B62D1F">
        <w:rPr>
          <w:rFonts w:ascii="Poppins" w:hAnsi="Poppins" w:cs="Poppins"/>
          <w:b/>
          <w:bCs/>
          <w:noProof/>
          <w:sz w:val="22"/>
          <w:szCs w:val="22"/>
        </w:rPr>
        <w:t>rática em Python</w:t>
      </w:r>
    </w:p>
    <w:p w14:paraId="4C774081" w14:textId="77777777" w:rsidR="007F6FB7" w:rsidRPr="00B62D1F" w:rsidRDefault="007F6FB7" w:rsidP="007F6FB7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52671BBC" w14:textId="427CA9E6" w:rsidR="007F6FB7" w:rsidRPr="00B62D1F" w:rsidRDefault="007F6FB7" w:rsidP="007F6FB7">
      <w:pPr>
        <w:rPr>
          <w:rFonts w:ascii="Poppins" w:hAnsi="Poppins" w:cs="Poppins"/>
          <w:noProof/>
          <w:sz w:val="22"/>
          <w:szCs w:val="22"/>
        </w:rPr>
      </w:pPr>
      <w:r w:rsidRPr="00B62D1F">
        <w:rPr>
          <w:rFonts w:ascii="Poppins" w:hAnsi="Poppins" w:cs="Poppins"/>
          <w:b/>
          <w:bCs/>
          <w:noProof/>
          <w:sz w:val="22"/>
          <w:szCs w:val="22"/>
        </w:rPr>
        <w:t>Objetivo:</w:t>
      </w:r>
      <w:r w:rsidRPr="00B62D1F">
        <w:rPr>
          <w:rFonts w:ascii="Poppins" w:hAnsi="Poppins" w:cs="Poppins"/>
          <w:noProof/>
          <w:sz w:val="22"/>
          <w:szCs w:val="22"/>
        </w:rPr>
        <w:t xml:space="preserve"> </w:t>
      </w:r>
      <w:r w:rsidR="007C1883">
        <w:rPr>
          <w:rFonts w:ascii="Poppins" w:hAnsi="Poppins" w:cs="Poppins"/>
          <w:noProof/>
          <w:sz w:val="22"/>
          <w:szCs w:val="22"/>
        </w:rPr>
        <w:t>c</w:t>
      </w:r>
      <w:r w:rsidR="007C1883" w:rsidRPr="00B62D1F">
        <w:rPr>
          <w:rFonts w:ascii="Poppins" w:hAnsi="Poppins" w:cs="Poppins"/>
          <w:noProof/>
          <w:sz w:val="22"/>
          <w:szCs w:val="22"/>
        </w:rPr>
        <w:t xml:space="preserve">olocar </w:t>
      </w:r>
      <w:r w:rsidRPr="00B62D1F">
        <w:rPr>
          <w:rFonts w:ascii="Poppins" w:hAnsi="Poppins" w:cs="Poppins"/>
          <w:noProof/>
          <w:sz w:val="22"/>
          <w:szCs w:val="22"/>
        </w:rPr>
        <w:t xml:space="preserve">em prática os conceitos e padrões aprendidos, implementando um sistema de </w:t>
      </w:r>
      <w:r w:rsidRPr="00413248">
        <w:rPr>
          <w:rFonts w:ascii="Poppins" w:hAnsi="Poppins" w:cs="Poppins"/>
          <w:i/>
          <w:iCs/>
          <w:noProof/>
          <w:sz w:val="22"/>
          <w:szCs w:val="22"/>
        </w:rPr>
        <w:t>e-commerce</w:t>
      </w:r>
      <w:r w:rsidRPr="00B62D1F">
        <w:rPr>
          <w:rFonts w:ascii="Poppins" w:hAnsi="Poppins" w:cs="Poppins"/>
          <w:noProof/>
          <w:sz w:val="22"/>
          <w:szCs w:val="22"/>
        </w:rPr>
        <w:t xml:space="preserve"> em duas etapas: primeiro como uma arquitetura monolítica e depois refatorando para micro</w:t>
      </w:r>
      <w:r w:rsidR="007C1883">
        <w:rPr>
          <w:rFonts w:ascii="Poppins" w:hAnsi="Poppins" w:cs="Poppins"/>
          <w:noProof/>
          <w:sz w:val="22"/>
          <w:szCs w:val="22"/>
        </w:rPr>
        <w:t>s</w:t>
      </w:r>
      <w:r w:rsidRPr="00B62D1F">
        <w:rPr>
          <w:rFonts w:ascii="Poppins" w:hAnsi="Poppins" w:cs="Poppins"/>
          <w:noProof/>
          <w:sz w:val="22"/>
          <w:szCs w:val="22"/>
        </w:rPr>
        <w:t>serviços.</w:t>
      </w:r>
    </w:p>
    <w:p w14:paraId="16AFB10A" w14:textId="77777777" w:rsidR="00506982" w:rsidRPr="00B62D1F" w:rsidRDefault="00506982" w:rsidP="00E227A8">
      <w:pPr>
        <w:rPr>
          <w:rFonts w:ascii="Poppins" w:hAnsi="Poppins" w:cs="Poppins"/>
          <w:noProof/>
          <w:sz w:val="32"/>
          <w:szCs w:val="32"/>
        </w:rPr>
      </w:pPr>
    </w:p>
    <w:p w14:paraId="78B10539" w14:textId="438EB14C" w:rsidR="007F6FB7" w:rsidRPr="00B62D1F" w:rsidRDefault="007F6FB7" w:rsidP="007F6FB7">
      <w:p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b/>
          <w:bCs/>
          <w:noProof/>
        </w:rPr>
        <w:t xml:space="preserve">Passo 1: Implementação </w:t>
      </w:r>
      <w:r w:rsidR="007C1883">
        <w:rPr>
          <w:rFonts w:ascii="Poppins" w:hAnsi="Poppins" w:cs="Poppins"/>
          <w:b/>
          <w:bCs/>
          <w:noProof/>
        </w:rPr>
        <w:t>m</w:t>
      </w:r>
      <w:r w:rsidR="007C1883" w:rsidRPr="00B62D1F">
        <w:rPr>
          <w:rFonts w:ascii="Poppins" w:hAnsi="Poppins" w:cs="Poppins"/>
          <w:b/>
          <w:bCs/>
          <w:noProof/>
        </w:rPr>
        <w:t>onolítica</w:t>
      </w:r>
    </w:p>
    <w:p w14:paraId="379BAA6D" w14:textId="77777777" w:rsidR="007F6FB7" w:rsidRPr="00B62D1F" w:rsidRDefault="007F6FB7" w:rsidP="00E227A8">
      <w:pPr>
        <w:rPr>
          <w:rFonts w:ascii="Poppins" w:hAnsi="Poppins" w:cs="Poppins"/>
          <w:noProof/>
          <w:sz w:val="32"/>
          <w:szCs w:val="32"/>
        </w:rPr>
      </w:pPr>
    </w:p>
    <w:p w14:paraId="695EE26A" w14:textId="77777777" w:rsidR="007F6FB7" w:rsidRPr="00B62D1F" w:rsidRDefault="007F6FB7" w:rsidP="007F6FB7">
      <w:p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noProof/>
        </w:rPr>
        <w:t>class EcommerceSystem:</w:t>
      </w:r>
    </w:p>
    <w:p w14:paraId="7820E195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</w:rPr>
        <w:t xml:space="preserve">    </w:t>
      </w:r>
      <w:r w:rsidRPr="00B62D1F">
        <w:rPr>
          <w:rFonts w:ascii="Poppins" w:hAnsi="Poppins" w:cs="Poppins"/>
          <w:noProof/>
          <w:lang w:val="en-US"/>
        </w:rPr>
        <w:t>def __init__(self):</w:t>
      </w:r>
    </w:p>
    <w:p w14:paraId="207B129B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lastRenderedPageBreak/>
        <w:t xml:space="preserve">        self.users = []</w:t>
      </w:r>
    </w:p>
    <w:p w14:paraId="2C85995B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self.products = []</w:t>
      </w:r>
    </w:p>
    <w:p w14:paraId="1C58F1C2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self.orders = []</w:t>
      </w:r>
    </w:p>
    <w:p w14:paraId="1B3F4DB6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</w:p>
    <w:p w14:paraId="6694F55D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def add_user(self, user):</w:t>
      </w:r>
    </w:p>
    <w:p w14:paraId="7B95DE1A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self.users.append(user)</w:t>
      </w:r>
    </w:p>
    <w:p w14:paraId="3F768C2C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</w:p>
    <w:p w14:paraId="41EC5012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def add_product(self, product):</w:t>
      </w:r>
    </w:p>
    <w:p w14:paraId="21C8A572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self.products.append(product)</w:t>
      </w:r>
    </w:p>
    <w:p w14:paraId="297FD743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</w:p>
    <w:p w14:paraId="2871FECE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def place_order(self, user, product):</w:t>
      </w:r>
    </w:p>
    <w:p w14:paraId="3848FA08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if product in self.products:</w:t>
      </w:r>
    </w:p>
    <w:p w14:paraId="62ACCC89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    self.orders.append((user, product))</w:t>
      </w:r>
    </w:p>
    <w:p w14:paraId="1A2F967D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    return "Order placed successfully"</w:t>
      </w:r>
    </w:p>
    <w:p w14:paraId="2EACF069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return "Product not available"</w:t>
      </w:r>
    </w:p>
    <w:p w14:paraId="3B8FAC0F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</w:p>
    <w:p w14:paraId="11C892F8" w14:textId="77777777" w:rsidR="007F6FB7" w:rsidRPr="00B62D1F" w:rsidRDefault="007F6FB7" w:rsidP="007F6FB7">
      <w:p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noProof/>
        </w:rPr>
        <w:t># Exemplo de uso</w:t>
      </w:r>
    </w:p>
    <w:p w14:paraId="56BAED90" w14:textId="77777777" w:rsidR="007F6FB7" w:rsidRPr="00B62D1F" w:rsidRDefault="007F6FB7" w:rsidP="007F6FB7">
      <w:p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noProof/>
        </w:rPr>
        <w:t>system = EcommerceSystem()</w:t>
      </w:r>
    </w:p>
    <w:p w14:paraId="5C38935D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>system.add_user("Alice")</w:t>
      </w:r>
    </w:p>
    <w:p w14:paraId="017A3FC4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>system.add_product("Laptop")</w:t>
      </w:r>
    </w:p>
    <w:p w14:paraId="45A00EFB" w14:textId="49ECE1AC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>print(system.place_order("Alice", "Laptop"))</w:t>
      </w:r>
    </w:p>
    <w:p w14:paraId="129EA945" w14:textId="77777777" w:rsidR="007F6FB7" w:rsidRPr="00B62D1F" w:rsidRDefault="007F6FB7" w:rsidP="00E227A8">
      <w:pPr>
        <w:rPr>
          <w:rFonts w:ascii="Poppins" w:hAnsi="Poppins" w:cs="Poppins"/>
          <w:noProof/>
          <w:sz w:val="32"/>
          <w:szCs w:val="32"/>
          <w:lang w:val="en-US"/>
        </w:rPr>
      </w:pPr>
    </w:p>
    <w:p w14:paraId="5ABA9D0C" w14:textId="54349B28" w:rsidR="007F6FB7" w:rsidRPr="00B62D1F" w:rsidRDefault="007F6FB7" w:rsidP="007F6FB7">
      <w:p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b/>
          <w:bCs/>
          <w:noProof/>
        </w:rPr>
        <w:t xml:space="preserve">Passo 2: Refatoração para </w:t>
      </w:r>
      <w:r w:rsidR="007C1883">
        <w:rPr>
          <w:rFonts w:ascii="Poppins" w:hAnsi="Poppins" w:cs="Poppins"/>
          <w:b/>
          <w:bCs/>
          <w:noProof/>
        </w:rPr>
        <w:t>m</w:t>
      </w:r>
      <w:r w:rsidR="007C1883" w:rsidRPr="00B62D1F">
        <w:rPr>
          <w:rFonts w:ascii="Poppins" w:hAnsi="Poppins" w:cs="Poppins"/>
          <w:b/>
          <w:bCs/>
          <w:noProof/>
        </w:rPr>
        <w:t>icros</w:t>
      </w:r>
      <w:r w:rsidR="007C1883">
        <w:rPr>
          <w:rFonts w:ascii="Poppins" w:hAnsi="Poppins" w:cs="Poppins"/>
          <w:b/>
          <w:bCs/>
          <w:noProof/>
        </w:rPr>
        <w:t>s</w:t>
      </w:r>
      <w:r w:rsidR="007C1883" w:rsidRPr="00B62D1F">
        <w:rPr>
          <w:rFonts w:ascii="Poppins" w:hAnsi="Poppins" w:cs="Poppins"/>
          <w:b/>
          <w:bCs/>
          <w:noProof/>
        </w:rPr>
        <w:t>erviços</w:t>
      </w:r>
    </w:p>
    <w:p w14:paraId="2CB68D81" w14:textId="77777777" w:rsidR="007F6FB7" w:rsidRPr="00B62D1F" w:rsidRDefault="007F6FB7" w:rsidP="00E227A8">
      <w:pPr>
        <w:rPr>
          <w:rFonts w:ascii="Poppins" w:hAnsi="Poppins" w:cs="Poppins"/>
          <w:noProof/>
          <w:sz w:val="32"/>
          <w:szCs w:val="32"/>
        </w:rPr>
      </w:pPr>
    </w:p>
    <w:p w14:paraId="3A48A975" w14:textId="77777777" w:rsidR="007F6FB7" w:rsidRPr="00B62D1F" w:rsidRDefault="007F6FB7" w:rsidP="007F6FB7">
      <w:p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noProof/>
        </w:rPr>
        <w:t>class UserService:</w:t>
      </w:r>
    </w:p>
    <w:p w14:paraId="1099C34D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</w:rPr>
        <w:t xml:space="preserve">    </w:t>
      </w:r>
      <w:r w:rsidRPr="00B62D1F">
        <w:rPr>
          <w:rFonts w:ascii="Poppins" w:hAnsi="Poppins" w:cs="Poppins"/>
          <w:noProof/>
          <w:lang w:val="en-US"/>
        </w:rPr>
        <w:t>def __init__(self):</w:t>
      </w:r>
    </w:p>
    <w:p w14:paraId="75E6139F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self.users = []</w:t>
      </w:r>
    </w:p>
    <w:p w14:paraId="168BB2E0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</w:p>
    <w:p w14:paraId="0859F573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def add_user(self, user):</w:t>
      </w:r>
    </w:p>
    <w:p w14:paraId="7E29E77C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self.users.append(user)</w:t>
      </w:r>
    </w:p>
    <w:p w14:paraId="28A26E6B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</w:p>
    <w:p w14:paraId="7A72C7C6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>class ProductService:</w:t>
      </w:r>
    </w:p>
    <w:p w14:paraId="2066ED05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def __init__(self):</w:t>
      </w:r>
    </w:p>
    <w:p w14:paraId="279F967C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self.products = []</w:t>
      </w:r>
    </w:p>
    <w:p w14:paraId="305CD955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</w:p>
    <w:p w14:paraId="750A53E3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def add_product(self, product):</w:t>
      </w:r>
    </w:p>
    <w:p w14:paraId="28412CA5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lastRenderedPageBreak/>
        <w:t xml:space="preserve">        self.products.append(product)</w:t>
      </w:r>
    </w:p>
    <w:p w14:paraId="675A6F1C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</w:p>
    <w:p w14:paraId="136575B8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def check_availability(self, product):</w:t>
      </w:r>
    </w:p>
    <w:p w14:paraId="3661C094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return product in self.products</w:t>
      </w:r>
    </w:p>
    <w:p w14:paraId="5F25B219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</w:p>
    <w:p w14:paraId="442E5C19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>class OrderService:</w:t>
      </w:r>
    </w:p>
    <w:p w14:paraId="418FFDF4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def __init__(self):</w:t>
      </w:r>
    </w:p>
    <w:p w14:paraId="4C0E4F6F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self.orders = []</w:t>
      </w:r>
    </w:p>
    <w:p w14:paraId="5C0A2E56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</w:p>
    <w:p w14:paraId="0DA0915B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def place_order(self, user, product, product_service):</w:t>
      </w:r>
    </w:p>
    <w:p w14:paraId="63F50A0D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if product_service.check_availability(product):</w:t>
      </w:r>
    </w:p>
    <w:p w14:paraId="4A8F8531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    self.orders.append((user, product))</w:t>
      </w:r>
    </w:p>
    <w:p w14:paraId="7EF574ED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    return "Order placed successfully"</w:t>
      </w:r>
    </w:p>
    <w:p w14:paraId="299396EB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 xml:space="preserve">        return "Product not available"</w:t>
      </w:r>
    </w:p>
    <w:p w14:paraId="1E1181BA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</w:p>
    <w:p w14:paraId="20AA7392" w14:textId="3665EE18" w:rsidR="007F6FB7" w:rsidRPr="00B62D1F" w:rsidRDefault="007F6FB7" w:rsidP="007F6FB7">
      <w:p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noProof/>
        </w:rPr>
        <w:t># Exemplo de uso com micros</w:t>
      </w:r>
      <w:r w:rsidR="007C1883">
        <w:rPr>
          <w:rFonts w:ascii="Poppins" w:hAnsi="Poppins" w:cs="Poppins"/>
          <w:noProof/>
        </w:rPr>
        <w:t>s</w:t>
      </w:r>
      <w:r w:rsidRPr="00B62D1F">
        <w:rPr>
          <w:rFonts w:ascii="Poppins" w:hAnsi="Poppins" w:cs="Poppins"/>
          <w:noProof/>
        </w:rPr>
        <w:t>erviços</w:t>
      </w:r>
    </w:p>
    <w:p w14:paraId="462067F4" w14:textId="77777777" w:rsidR="007F6FB7" w:rsidRPr="00B62D1F" w:rsidRDefault="007F6FB7" w:rsidP="007F6FB7">
      <w:p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noProof/>
        </w:rPr>
        <w:t>user_service = UserService()</w:t>
      </w:r>
    </w:p>
    <w:p w14:paraId="6440D328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>product_service = ProductService()</w:t>
      </w:r>
    </w:p>
    <w:p w14:paraId="25F1855E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>order_service = OrderService()</w:t>
      </w:r>
    </w:p>
    <w:p w14:paraId="3D9626D7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</w:p>
    <w:p w14:paraId="445CC8B7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>user_service.add_user("Alice")</w:t>
      </w:r>
    </w:p>
    <w:p w14:paraId="368D00AE" w14:textId="77777777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>product_service.add_product("Laptop")</w:t>
      </w:r>
    </w:p>
    <w:p w14:paraId="704740D1" w14:textId="5A5FD1C6" w:rsidR="007F6FB7" w:rsidRPr="00B62D1F" w:rsidRDefault="007F6FB7" w:rsidP="007F6FB7">
      <w:pPr>
        <w:rPr>
          <w:rFonts w:ascii="Poppins" w:hAnsi="Poppins" w:cs="Poppins"/>
          <w:noProof/>
          <w:lang w:val="en-US"/>
        </w:rPr>
      </w:pPr>
      <w:r w:rsidRPr="00B62D1F">
        <w:rPr>
          <w:rFonts w:ascii="Poppins" w:hAnsi="Poppins" w:cs="Poppins"/>
          <w:noProof/>
          <w:lang w:val="en-US"/>
        </w:rPr>
        <w:t>print(order_service.place_order("Alice", "Laptop", product_service))</w:t>
      </w:r>
    </w:p>
    <w:p w14:paraId="01A48327" w14:textId="77777777" w:rsidR="007F6FB7" w:rsidRPr="00B62D1F" w:rsidRDefault="007F6FB7" w:rsidP="00E227A8">
      <w:pPr>
        <w:rPr>
          <w:rFonts w:ascii="Poppins" w:hAnsi="Poppins" w:cs="Poppins"/>
          <w:noProof/>
          <w:sz w:val="32"/>
          <w:szCs w:val="32"/>
          <w:lang w:val="en-US"/>
        </w:rPr>
      </w:pPr>
    </w:p>
    <w:p w14:paraId="7953B406" w14:textId="0131329D" w:rsidR="007F6FB7" w:rsidRPr="00B62D1F" w:rsidRDefault="007F6FB7" w:rsidP="007F6FB7">
      <w:p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b/>
          <w:bCs/>
          <w:noProof/>
        </w:rPr>
        <w:t xml:space="preserve">Passo 3: Testes e </w:t>
      </w:r>
      <w:r w:rsidR="007C1883">
        <w:rPr>
          <w:rFonts w:ascii="Poppins" w:hAnsi="Poppins" w:cs="Poppins"/>
          <w:b/>
          <w:bCs/>
          <w:noProof/>
        </w:rPr>
        <w:t>a</w:t>
      </w:r>
      <w:r w:rsidR="007C1883" w:rsidRPr="00B62D1F">
        <w:rPr>
          <w:rFonts w:ascii="Poppins" w:hAnsi="Poppins" w:cs="Poppins"/>
          <w:b/>
          <w:bCs/>
          <w:noProof/>
        </w:rPr>
        <w:t>nálise</w:t>
      </w:r>
    </w:p>
    <w:p w14:paraId="1B2E3508" w14:textId="576F65C9" w:rsidR="007F6FB7" w:rsidRPr="00B62D1F" w:rsidRDefault="007F6FB7" w:rsidP="007F6FB7">
      <w:pPr>
        <w:numPr>
          <w:ilvl w:val="0"/>
          <w:numId w:val="34"/>
        </w:num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b/>
          <w:bCs/>
          <w:noProof/>
        </w:rPr>
        <w:t>Testes:</w:t>
      </w:r>
      <w:r w:rsidRPr="00B62D1F">
        <w:rPr>
          <w:rFonts w:ascii="Poppins" w:hAnsi="Poppins" w:cs="Poppins"/>
          <w:noProof/>
        </w:rPr>
        <w:t xml:space="preserve"> </w:t>
      </w:r>
      <w:r w:rsidR="007C1883">
        <w:rPr>
          <w:rFonts w:ascii="Poppins" w:hAnsi="Poppins" w:cs="Poppins"/>
          <w:noProof/>
        </w:rPr>
        <w:t>e</w:t>
      </w:r>
      <w:r w:rsidR="007C1883" w:rsidRPr="00B62D1F">
        <w:rPr>
          <w:rFonts w:ascii="Poppins" w:hAnsi="Poppins" w:cs="Poppins"/>
          <w:noProof/>
        </w:rPr>
        <w:t xml:space="preserve">xecute </w:t>
      </w:r>
      <w:r w:rsidRPr="00B62D1F">
        <w:rPr>
          <w:rFonts w:ascii="Poppins" w:hAnsi="Poppins" w:cs="Poppins"/>
          <w:noProof/>
        </w:rPr>
        <w:t>a versão monolítica e a versão baseada em micro</w:t>
      </w:r>
      <w:r w:rsidR="007C1883">
        <w:rPr>
          <w:rFonts w:ascii="Poppins" w:hAnsi="Poppins" w:cs="Poppins"/>
          <w:noProof/>
        </w:rPr>
        <w:t>s</w:t>
      </w:r>
      <w:r w:rsidRPr="00B62D1F">
        <w:rPr>
          <w:rFonts w:ascii="Poppins" w:hAnsi="Poppins" w:cs="Poppins"/>
          <w:noProof/>
        </w:rPr>
        <w:t>serviços, comparando a facilidade de manutenção, a flexibilidade e o potencial para escalabilidade.</w:t>
      </w:r>
    </w:p>
    <w:p w14:paraId="56B52821" w14:textId="67A0A510" w:rsidR="007F6FB7" w:rsidRPr="00B62D1F" w:rsidRDefault="007F6FB7" w:rsidP="007F6FB7">
      <w:pPr>
        <w:numPr>
          <w:ilvl w:val="0"/>
          <w:numId w:val="34"/>
        </w:num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b/>
          <w:bCs/>
          <w:noProof/>
        </w:rPr>
        <w:t>Análise:</w:t>
      </w:r>
      <w:r w:rsidRPr="00B62D1F">
        <w:rPr>
          <w:rFonts w:ascii="Poppins" w:hAnsi="Poppins" w:cs="Poppins"/>
          <w:noProof/>
        </w:rPr>
        <w:t xml:space="preserve"> </w:t>
      </w:r>
      <w:r w:rsidR="007C1883">
        <w:rPr>
          <w:rFonts w:ascii="Poppins" w:hAnsi="Poppins" w:cs="Poppins"/>
          <w:noProof/>
        </w:rPr>
        <w:t>d</w:t>
      </w:r>
      <w:r w:rsidR="007C1883" w:rsidRPr="00B62D1F">
        <w:rPr>
          <w:rFonts w:ascii="Poppins" w:hAnsi="Poppins" w:cs="Poppins"/>
          <w:noProof/>
        </w:rPr>
        <w:t xml:space="preserve">iscuta </w:t>
      </w:r>
      <w:r w:rsidRPr="00B62D1F">
        <w:rPr>
          <w:rFonts w:ascii="Poppins" w:hAnsi="Poppins" w:cs="Poppins"/>
          <w:noProof/>
        </w:rPr>
        <w:t>com os participantes como a aplicação dos padrões de design afetou o desenvolvimento, a manutenção e a escalabilidade do sistema.</w:t>
      </w:r>
    </w:p>
    <w:p w14:paraId="4FA4EA7F" w14:textId="77777777" w:rsidR="007F6FB7" w:rsidRPr="00B62D1F" w:rsidRDefault="007F6FB7" w:rsidP="007F6FB7">
      <w:pPr>
        <w:rPr>
          <w:rFonts w:ascii="Poppins" w:hAnsi="Poppins" w:cs="Poppins"/>
          <w:b/>
          <w:bCs/>
          <w:noProof/>
        </w:rPr>
      </w:pPr>
    </w:p>
    <w:p w14:paraId="7ED16AFA" w14:textId="18E94256" w:rsidR="007F6FB7" w:rsidRPr="00B62D1F" w:rsidRDefault="007F6FB7" w:rsidP="007F6FB7">
      <w:pPr>
        <w:rPr>
          <w:rFonts w:ascii="Poppins" w:hAnsi="Poppins" w:cs="Poppins"/>
          <w:b/>
          <w:bCs/>
          <w:noProof/>
        </w:rPr>
      </w:pPr>
      <w:r w:rsidRPr="00B62D1F">
        <w:rPr>
          <w:rFonts w:ascii="Poppins" w:hAnsi="Poppins" w:cs="Poppins"/>
          <w:b/>
          <w:bCs/>
          <w:noProof/>
        </w:rPr>
        <w:t xml:space="preserve">5. Discussão e </w:t>
      </w:r>
      <w:r w:rsidR="007C1883">
        <w:rPr>
          <w:rFonts w:ascii="Poppins" w:hAnsi="Poppins" w:cs="Poppins"/>
          <w:b/>
          <w:bCs/>
          <w:noProof/>
        </w:rPr>
        <w:t>r</w:t>
      </w:r>
      <w:r w:rsidR="007C1883" w:rsidRPr="00B62D1F">
        <w:rPr>
          <w:rFonts w:ascii="Poppins" w:hAnsi="Poppins" w:cs="Poppins"/>
          <w:b/>
          <w:bCs/>
          <w:noProof/>
        </w:rPr>
        <w:t>eflexão</w:t>
      </w:r>
    </w:p>
    <w:p w14:paraId="4301F5BA" w14:textId="47A2A9D2" w:rsidR="007F6FB7" w:rsidRPr="00B62D1F" w:rsidRDefault="007F6FB7" w:rsidP="007F6FB7">
      <w:p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b/>
          <w:bCs/>
          <w:noProof/>
        </w:rPr>
        <w:t>Objetivo:</w:t>
      </w:r>
      <w:r w:rsidRPr="00B62D1F">
        <w:rPr>
          <w:rFonts w:ascii="Poppins" w:hAnsi="Poppins" w:cs="Poppins"/>
          <w:noProof/>
        </w:rPr>
        <w:t xml:space="preserve"> </w:t>
      </w:r>
      <w:r w:rsidR="007C1883">
        <w:rPr>
          <w:rFonts w:ascii="Poppins" w:hAnsi="Poppins" w:cs="Poppins"/>
          <w:noProof/>
        </w:rPr>
        <w:t>r</w:t>
      </w:r>
      <w:r w:rsidR="007C1883" w:rsidRPr="00B62D1F">
        <w:rPr>
          <w:rFonts w:ascii="Poppins" w:hAnsi="Poppins" w:cs="Poppins"/>
          <w:noProof/>
        </w:rPr>
        <w:t xml:space="preserve">efletir </w:t>
      </w:r>
      <w:r w:rsidRPr="00B62D1F">
        <w:rPr>
          <w:rFonts w:ascii="Poppins" w:hAnsi="Poppins" w:cs="Poppins"/>
          <w:noProof/>
        </w:rPr>
        <w:t>sobre o que foi aprendido e discutir como os padrões de design e as diferentes arquiteturas afetam o desenvolvimento de software.</w:t>
      </w:r>
    </w:p>
    <w:p w14:paraId="142DB42C" w14:textId="77777777" w:rsidR="007F6FB7" w:rsidRPr="00B62D1F" w:rsidRDefault="007F6FB7" w:rsidP="007F6FB7">
      <w:pPr>
        <w:rPr>
          <w:rFonts w:ascii="Poppins" w:hAnsi="Poppins" w:cs="Poppins"/>
          <w:noProof/>
        </w:rPr>
      </w:pPr>
    </w:p>
    <w:p w14:paraId="300BF369" w14:textId="77777777" w:rsidR="007F6FB7" w:rsidRPr="00B62D1F" w:rsidRDefault="007F6FB7" w:rsidP="007F6FB7">
      <w:pPr>
        <w:rPr>
          <w:rFonts w:ascii="Poppins" w:hAnsi="Poppins" w:cs="Poppins"/>
          <w:noProof/>
        </w:rPr>
      </w:pPr>
    </w:p>
    <w:p w14:paraId="0ACC291C" w14:textId="77777777" w:rsidR="007F6FB7" w:rsidRPr="00B62D1F" w:rsidRDefault="007F6FB7" w:rsidP="007F6FB7">
      <w:pPr>
        <w:rPr>
          <w:rFonts w:ascii="Poppins" w:hAnsi="Poppins" w:cs="Poppins"/>
          <w:noProof/>
        </w:rPr>
      </w:pPr>
    </w:p>
    <w:p w14:paraId="40F45027" w14:textId="77777777" w:rsidR="007F6FB7" w:rsidRPr="00B62D1F" w:rsidRDefault="007F6FB7" w:rsidP="007F6FB7">
      <w:pPr>
        <w:rPr>
          <w:rFonts w:ascii="Poppins" w:hAnsi="Poppins" w:cs="Poppins"/>
          <w:noProof/>
        </w:rPr>
      </w:pPr>
    </w:p>
    <w:p w14:paraId="477CA902" w14:textId="77777777" w:rsidR="007F6FB7" w:rsidRPr="00B62D1F" w:rsidRDefault="007F6FB7" w:rsidP="007F6FB7">
      <w:pPr>
        <w:rPr>
          <w:rFonts w:ascii="Poppins" w:hAnsi="Poppins" w:cs="Poppins"/>
          <w:noProof/>
        </w:rPr>
      </w:pPr>
    </w:p>
    <w:p w14:paraId="2463BDA4" w14:textId="77777777" w:rsidR="007F6FB7" w:rsidRPr="00B62D1F" w:rsidRDefault="007F6FB7" w:rsidP="007F6FB7">
      <w:pPr>
        <w:rPr>
          <w:rFonts w:ascii="Poppins" w:hAnsi="Poppins" w:cs="Poppins"/>
          <w:noProof/>
        </w:rPr>
      </w:pPr>
    </w:p>
    <w:p w14:paraId="3D3CB29E" w14:textId="09E878B8" w:rsidR="007F6FB7" w:rsidRPr="00B62D1F" w:rsidRDefault="007F6FB7" w:rsidP="007F6FB7">
      <w:pPr>
        <w:numPr>
          <w:ilvl w:val="0"/>
          <w:numId w:val="35"/>
        </w:num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b/>
          <w:bCs/>
          <w:noProof/>
        </w:rPr>
        <w:t>Perguntas para conclusão da atividade:</w:t>
      </w:r>
    </w:p>
    <w:p w14:paraId="5C9D2D44" w14:textId="0A0449D9" w:rsidR="007F6FB7" w:rsidRDefault="007F6FB7" w:rsidP="007F6FB7">
      <w:pPr>
        <w:numPr>
          <w:ilvl w:val="1"/>
          <w:numId w:val="35"/>
        </w:num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noProof/>
        </w:rPr>
        <w:t>Como a implementação de micros</w:t>
      </w:r>
      <w:r w:rsidR="007C1883">
        <w:rPr>
          <w:rFonts w:ascii="Poppins" w:hAnsi="Poppins" w:cs="Poppins"/>
          <w:noProof/>
        </w:rPr>
        <w:t>s</w:t>
      </w:r>
      <w:r w:rsidRPr="00B62D1F">
        <w:rPr>
          <w:rFonts w:ascii="Poppins" w:hAnsi="Poppins" w:cs="Poppins"/>
          <w:noProof/>
        </w:rPr>
        <w:t>erviços mudou a maneira como você pensou sobre a divisão do código?</w:t>
      </w:r>
    </w:p>
    <w:p w14:paraId="5F8CEDCE" w14:textId="77777777" w:rsidR="004260DF" w:rsidRDefault="004260DF" w:rsidP="004260DF">
      <w:pPr>
        <w:ind w:left="720"/>
        <w:rPr>
          <w:rFonts w:ascii="Poppins" w:hAnsi="Poppins" w:cs="Poppins"/>
          <w:noProof/>
        </w:rPr>
      </w:pPr>
    </w:p>
    <w:p w14:paraId="00B766B5" w14:textId="7CCD4E89" w:rsidR="004260DF" w:rsidRDefault="004260DF" w:rsidP="004260DF">
      <w:p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noProof/>
        </w:rPr>
        <w:t>Foi possível aprender na prática a diferença entre a arquitetura monolítica e a arquitetura baseada em microsserviços. A atividade mostrou como um sistema unificado (monolito) pode ser simples de construir, mas difícil de escalar ou manter. Já os microsserviços dividem responsabilidades em módulos independentes, facilitando manutenção, escalabilidade e até o uso de linguagens diferentes. A atividade também desenvolveu habilidades de organização de código, modularização e boas práticas de programação.</w:t>
      </w:r>
    </w:p>
    <w:p w14:paraId="62899898" w14:textId="77777777" w:rsidR="004260DF" w:rsidRDefault="004260DF" w:rsidP="004260DF">
      <w:pPr>
        <w:rPr>
          <w:rFonts w:ascii="Poppins" w:hAnsi="Poppins" w:cs="Poppins"/>
          <w:noProof/>
        </w:rPr>
      </w:pPr>
    </w:p>
    <w:p w14:paraId="205CD5A0" w14:textId="77777777" w:rsidR="004260DF" w:rsidRDefault="004260DF" w:rsidP="004260DF">
      <w:pPr>
        <w:rPr>
          <w:rFonts w:ascii="Poppins" w:hAnsi="Poppins" w:cs="Poppins"/>
          <w:noProof/>
        </w:rPr>
      </w:pPr>
    </w:p>
    <w:p w14:paraId="4A56ACEE" w14:textId="77777777" w:rsidR="004260DF" w:rsidRPr="00B62D1F" w:rsidRDefault="004260DF" w:rsidP="004260DF">
      <w:pPr>
        <w:rPr>
          <w:rFonts w:ascii="Poppins" w:hAnsi="Poppins" w:cs="Poppins"/>
          <w:noProof/>
        </w:rPr>
      </w:pPr>
    </w:p>
    <w:p w14:paraId="14DE69B0" w14:textId="77396044" w:rsidR="007F6FB7" w:rsidRDefault="007F6FB7" w:rsidP="007F6FB7">
      <w:pPr>
        <w:numPr>
          <w:ilvl w:val="1"/>
          <w:numId w:val="35"/>
        </w:num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noProof/>
        </w:rPr>
        <w:t>Quais desafios surgiram ao tentar refatorar o sistema para micros</w:t>
      </w:r>
      <w:r w:rsidR="007C1883">
        <w:rPr>
          <w:rFonts w:ascii="Poppins" w:hAnsi="Poppins" w:cs="Poppins"/>
          <w:noProof/>
        </w:rPr>
        <w:t>s</w:t>
      </w:r>
      <w:r w:rsidRPr="00B62D1F">
        <w:rPr>
          <w:rFonts w:ascii="Poppins" w:hAnsi="Poppins" w:cs="Poppins"/>
          <w:noProof/>
        </w:rPr>
        <w:t>erviços?</w:t>
      </w:r>
    </w:p>
    <w:p w14:paraId="5DD1CAAB" w14:textId="77777777" w:rsidR="004260DF" w:rsidRDefault="004260DF" w:rsidP="004260DF">
      <w:pPr>
        <w:rPr>
          <w:rFonts w:ascii="Poppins" w:hAnsi="Poppins" w:cs="Poppins"/>
          <w:noProof/>
        </w:rPr>
      </w:pPr>
    </w:p>
    <w:p w14:paraId="164ADFDE" w14:textId="77777777" w:rsidR="004260DF" w:rsidRPr="004260DF" w:rsidRDefault="004260DF" w:rsidP="004260DF">
      <w:pPr>
        <w:rPr>
          <w:rFonts w:ascii="Poppins" w:hAnsi="Poppins" w:cs="Poppins"/>
          <w:b/>
          <w:bCs/>
          <w:noProof/>
        </w:rPr>
      </w:pPr>
      <w:r w:rsidRPr="004260DF">
        <w:rPr>
          <w:rFonts w:ascii="Poppins" w:hAnsi="Poppins" w:cs="Poppins"/>
          <w:b/>
          <w:bCs/>
          <w:noProof/>
        </w:rPr>
        <w:t>Arquitetura Monolítica:</w:t>
      </w:r>
    </w:p>
    <w:p w14:paraId="517B1174" w14:textId="77777777" w:rsidR="004260DF" w:rsidRPr="004260DF" w:rsidRDefault="004260DF" w:rsidP="004260DF">
      <w:p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b/>
          <w:bCs/>
          <w:noProof/>
        </w:rPr>
        <w:t>Vantagens:</w:t>
      </w:r>
    </w:p>
    <w:p w14:paraId="795965C1" w14:textId="77777777" w:rsidR="004260DF" w:rsidRPr="004260DF" w:rsidRDefault="004260DF" w:rsidP="004260DF">
      <w:pPr>
        <w:numPr>
          <w:ilvl w:val="0"/>
          <w:numId w:val="36"/>
        </w:num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noProof/>
        </w:rPr>
        <w:t>Simplicidade de desenvolvimento inicial.</w:t>
      </w:r>
    </w:p>
    <w:p w14:paraId="75A19C6A" w14:textId="77777777" w:rsidR="004260DF" w:rsidRPr="004260DF" w:rsidRDefault="004260DF" w:rsidP="004260DF">
      <w:pPr>
        <w:numPr>
          <w:ilvl w:val="0"/>
          <w:numId w:val="36"/>
        </w:num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noProof/>
        </w:rPr>
        <w:t>Implantação única (tudo é lançado junto).</w:t>
      </w:r>
    </w:p>
    <w:p w14:paraId="53FA7FB9" w14:textId="77777777" w:rsidR="004260DF" w:rsidRPr="004260DF" w:rsidRDefault="004260DF" w:rsidP="004260DF">
      <w:pPr>
        <w:numPr>
          <w:ilvl w:val="0"/>
          <w:numId w:val="36"/>
        </w:num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noProof/>
        </w:rPr>
        <w:t>Ideal para aplicações pequenas.</w:t>
      </w:r>
    </w:p>
    <w:p w14:paraId="4C02C7BB" w14:textId="77777777" w:rsidR="004260DF" w:rsidRPr="004260DF" w:rsidRDefault="004260DF" w:rsidP="004260DF">
      <w:p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b/>
          <w:bCs/>
          <w:noProof/>
        </w:rPr>
        <w:t>Desvantagens:</w:t>
      </w:r>
    </w:p>
    <w:p w14:paraId="21B51D83" w14:textId="77777777" w:rsidR="004260DF" w:rsidRPr="004260DF" w:rsidRDefault="004260DF" w:rsidP="004260DF">
      <w:pPr>
        <w:numPr>
          <w:ilvl w:val="0"/>
          <w:numId w:val="37"/>
        </w:num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noProof/>
        </w:rPr>
        <w:t>Dificuldade para escalar partes específicas.</w:t>
      </w:r>
    </w:p>
    <w:p w14:paraId="3C39F67E" w14:textId="77777777" w:rsidR="004260DF" w:rsidRPr="004260DF" w:rsidRDefault="004260DF" w:rsidP="004260DF">
      <w:pPr>
        <w:numPr>
          <w:ilvl w:val="0"/>
          <w:numId w:val="37"/>
        </w:num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noProof/>
        </w:rPr>
        <w:t>Acoplamento alto: alterações em uma parte afetam o todo.</w:t>
      </w:r>
    </w:p>
    <w:p w14:paraId="16B219B1" w14:textId="77777777" w:rsidR="004260DF" w:rsidRPr="004260DF" w:rsidRDefault="004260DF" w:rsidP="004260DF">
      <w:pPr>
        <w:numPr>
          <w:ilvl w:val="0"/>
          <w:numId w:val="37"/>
        </w:num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noProof/>
        </w:rPr>
        <w:t>Dificuldade na manutenção à medida que o sistema cresce.</w:t>
      </w:r>
    </w:p>
    <w:p w14:paraId="49904D94" w14:textId="33FF991B" w:rsidR="004260DF" w:rsidRPr="004260DF" w:rsidRDefault="004260DF" w:rsidP="004260DF">
      <w:pPr>
        <w:rPr>
          <w:rFonts w:ascii="Poppins" w:hAnsi="Poppins" w:cs="Poppins"/>
          <w:b/>
          <w:bCs/>
          <w:noProof/>
        </w:rPr>
      </w:pPr>
      <w:r w:rsidRPr="004260DF">
        <w:rPr>
          <w:rFonts w:ascii="Poppins" w:hAnsi="Poppins" w:cs="Poppins"/>
          <w:b/>
          <w:bCs/>
          <w:noProof/>
        </w:rPr>
        <w:t xml:space="preserve"> Arquitetura de Microsserviços:</w:t>
      </w:r>
    </w:p>
    <w:p w14:paraId="3FFCFC09" w14:textId="77777777" w:rsidR="004260DF" w:rsidRPr="004260DF" w:rsidRDefault="004260DF" w:rsidP="004260DF">
      <w:p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b/>
          <w:bCs/>
          <w:noProof/>
        </w:rPr>
        <w:t>Vantagens:</w:t>
      </w:r>
    </w:p>
    <w:p w14:paraId="675DB3DE" w14:textId="77777777" w:rsidR="004260DF" w:rsidRPr="004260DF" w:rsidRDefault="004260DF" w:rsidP="004260DF">
      <w:pPr>
        <w:numPr>
          <w:ilvl w:val="0"/>
          <w:numId w:val="38"/>
        </w:num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noProof/>
        </w:rPr>
        <w:t>Cada serviço pode ser escalado e mantido separadamente.</w:t>
      </w:r>
    </w:p>
    <w:p w14:paraId="10CA3A3F" w14:textId="77777777" w:rsidR="004260DF" w:rsidRPr="004260DF" w:rsidRDefault="004260DF" w:rsidP="004260DF">
      <w:pPr>
        <w:numPr>
          <w:ilvl w:val="0"/>
          <w:numId w:val="38"/>
        </w:num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noProof/>
        </w:rPr>
        <w:t>Facilita o uso de diferentes tecnologias.</w:t>
      </w:r>
    </w:p>
    <w:p w14:paraId="39293A42" w14:textId="77777777" w:rsidR="004260DF" w:rsidRPr="004260DF" w:rsidRDefault="004260DF" w:rsidP="004260DF">
      <w:pPr>
        <w:numPr>
          <w:ilvl w:val="0"/>
          <w:numId w:val="38"/>
        </w:num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noProof/>
        </w:rPr>
        <w:t>Melhor divisão de responsabilidades.</w:t>
      </w:r>
    </w:p>
    <w:p w14:paraId="7DACD8BB" w14:textId="77777777" w:rsidR="004260DF" w:rsidRPr="004260DF" w:rsidRDefault="004260DF" w:rsidP="004260DF">
      <w:p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b/>
          <w:bCs/>
          <w:noProof/>
        </w:rPr>
        <w:t>Desvantagens:</w:t>
      </w:r>
    </w:p>
    <w:p w14:paraId="6B036735" w14:textId="77777777" w:rsidR="004260DF" w:rsidRPr="004260DF" w:rsidRDefault="004260DF" w:rsidP="004260DF">
      <w:pPr>
        <w:numPr>
          <w:ilvl w:val="0"/>
          <w:numId w:val="39"/>
        </w:num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noProof/>
        </w:rPr>
        <w:lastRenderedPageBreak/>
        <w:t>Mais complexidade na comunicação entre serviços.</w:t>
      </w:r>
    </w:p>
    <w:p w14:paraId="7C9B3E08" w14:textId="77777777" w:rsidR="004260DF" w:rsidRPr="004260DF" w:rsidRDefault="004260DF" w:rsidP="004260DF">
      <w:pPr>
        <w:numPr>
          <w:ilvl w:val="0"/>
          <w:numId w:val="39"/>
        </w:num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noProof/>
        </w:rPr>
        <w:t>Maior esforço na configuração e implantação.</w:t>
      </w:r>
    </w:p>
    <w:p w14:paraId="6AA7BAC1" w14:textId="77777777" w:rsidR="004260DF" w:rsidRPr="004260DF" w:rsidRDefault="004260DF" w:rsidP="004260DF">
      <w:pPr>
        <w:numPr>
          <w:ilvl w:val="0"/>
          <w:numId w:val="39"/>
        </w:numPr>
        <w:rPr>
          <w:rFonts w:ascii="Poppins" w:hAnsi="Poppins" w:cs="Poppins"/>
          <w:noProof/>
        </w:rPr>
      </w:pPr>
      <w:r w:rsidRPr="004260DF">
        <w:rPr>
          <w:rFonts w:ascii="Poppins" w:hAnsi="Poppins" w:cs="Poppins"/>
          <w:noProof/>
        </w:rPr>
        <w:t>Exige mais conhecimentos técnicos para gerenciar.</w:t>
      </w:r>
    </w:p>
    <w:p w14:paraId="74060F7B" w14:textId="77777777" w:rsidR="004260DF" w:rsidRPr="00B62D1F" w:rsidRDefault="004260DF" w:rsidP="004260DF">
      <w:pPr>
        <w:rPr>
          <w:rFonts w:ascii="Poppins" w:hAnsi="Poppins" w:cs="Poppins"/>
          <w:noProof/>
        </w:rPr>
      </w:pPr>
    </w:p>
    <w:p w14:paraId="6EBCB4E0" w14:textId="06F10930" w:rsidR="007F6FB7" w:rsidRDefault="007F6FB7" w:rsidP="00E227A8">
      <w:pPr>
        <w:numPr>
          <w:ilvl w:val="1"/>
          <w:numId w:val="35"/>
        </w:num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noProof/>
        </w:rPr>
        <w:t>Como os padrões de design ajudaram a estruturar melhor o código em ambas as arquiteturas?</w:t>
      </w:r>
    </w:p>
    <w:p w14:paraId="0E5F620E" w14:textId="77777777" w:rsidR="004260DF" w:rsidRDefault="004260DF" w:rsidP="004260DF">
      <w:pPr>
        <w:rPr>
          <w:rFonts w:ascii="Poppins" w:hAnsi="Poppins" w:cs="Poppins"/>
          <w:noProof/>
        </w:rPr>
      </w:pPr>
    </w:p>
    <w:p w14:paraId="75A6615C" w14:textId="2B525A33" w:rsidR="004260DF" w:rsidRPr="004260DF" w:rsidRDefault="004260DF" w:rsidP="004260DF">
      <w:pPr>
        <w:rPr>
          <w:rFonts w:ascii="Poppins" w:hAnsi="Poppins" w:cs="Poppins"/>
          <w:noProof/>
          <w:u w:val="single"/>
        </w:rPr>
      </w:pPr>
      <w:r w:rsidRPr="004260DF">
        <w:rPr>
          <w:rFonts w:ascii="Poppins" w:hAnsi="Poppins" w:cs="Poppins"/>
          <w:noProof/>
        </w:rPr>
        <w:t>Sim, uma das principais dificuldades foi organizar corretamente a estrutura de pastas e arquivos para que o Python reconhecesse os módulos. Além disso, erros de digitação (como nomes de pastas ou arquivos) e problemas com os caminhos de importação foram desafios comuns. Porém, com ajustes e testes, foi possível resolver os problemas e entender melhor como o Python lida com pacotes e módulos.</w:t>
      </w:r>
    </w:p>
    <w:p w14:paraId="05FE06F7" w14:textId="77777777" w:rsidR="007F6FB7" w:rsidRPr="00B62D1F" w:rsidRDefault="007F6FB7" w:rsidP="007F6FB7">
      <w:pPr>
        <w:ind w:left="1440"/>
        <w:rPr>
          <w:rFonts w:ascii="Poppins" w:hAnsi="Poppins" w:cs="Poppins"/>
          <w:noProof/>
        </w:rPr>
      </w:pPr>
    </w:p>
    <w:p w14:paraId="050BB83B" w14:textId="77777777" w:rsidR="00E227A8" w:rsidRPr="00B62D1F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B62D1F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3B1E1163" w14:textId="0B261D30" w:rsidR="007366F9" w:rsidRPr="00B62D1F" w:rsidRDefault="007366F9" w:rsidP="007366F9">
      <w:pPr>
        <w:numPr>
          <w:ilvl w:val="0"/>
          <w:numId w:val="5"/>
        </w:num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noProof/>
        </w:rPr>
        <w:t xml:space="preserve">Computador com </w:t>
      </w:r>
      <w:r w:rsidR="00775BDE">
        <w:rPr>
          <w:rFonts w:ascii="Poppins" w:hAnsi="Poppins" w:cs="Poppins"/>
          <w:noProof/>
        </w:rPr>
        <w:t xml:space="preserve">acesso à </w:t>
      </w:r>
      <w:r w:rsidR="007C1883">
        <w:rPr>
          <w:rFonts w:ascii="Poppins" w:hAnsi="Poppins" w:cs="Poppins"/>
          <w:noProof/>
        </w:rPr>
        <w:t>i</w:t>
      </w:r>
      <w:r w:rsidR="007C1883" w:rsidRPr="00B62D1F">
        <w:rPr>
          <w:rFonts w:ascii="Poppins" w:hAnsi="Poppins" w:cs="Poppins"/>
          <w:noProof/>
        </w:rPr>
        <w:t>nternet</w:t>
      </w:r>
      <w:r w:rsidR="007C1883">
        <w:rPr>
          <w:rFonts w:ascii="Poppins" w:hAnsi="Poppins" w:cs="Poppins"/>
          <w:noProof/>
        </w:rPr>
        <w:t>;</w:t>
      </w:r>
    </w:p>
    <w:p w14:paraId="0B8DCF65" w14:textId="4AC4106F" w:rsidR="007366F9" w:rsidRPr="00B62D1F" w:rsidRDefault="007366F9" w:rsidP="007366F9">
      <w:pPr>
        <w:numPr>
          <w:ilvl w:val="0"/>
          <w:numId w:val="5"/>
        </w:num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noProof/>
        </w:rPr>
        <w:t>Caderno para anotações</w:t>
      </w:r>
      <w:r w:rsidR="007C1883">
        <w:rPr>
          <w:rFonts w:ascii="Poppins" w:hAnsi="Poppins" w:cs="Poppins"/>
          <w:noProof/>
        </w:rPr>
        <w:t>;</w:t>
      </w:r>
    </w:p>
    <w:p w14:paraId="5A5A13A8" w14:textId="04C0D64A" w:rsidR="007366F9" w:rsidRPr="00B62D1F" w:rsidRDefault="007366F9" w:rsidP="007366F9">
      <w:pPr>
        <w:numPr>
          <w:ilvl w:val="0"/>
          <w:numId w:val="5"/>
        </w:numPr>
        <w:rPr>
          <w:rFonts w:ascii="Poppins" w:hAnsi="Poppins" w:cs="Poppins"/>
          <w:noProof/>
        </w:rPr>
      </w:pPr>
      <w:r w:rsidRPr="00B62D1F">
        <w:rPr>
          <w:rFonts w:ascii="Poppins" w:hAnsi="Poppins" w:cs="Poppins"/>
          <w:noProof/>
        </w:rPr>
        <w:t>1 caneta</w:t>
      </w:r>
      <w:r w:rsidR="007C1883">
        <w:rPr>
          <w:rFonts w:ascii="Poppins" w:hAnsi="Poppins" w:cs="Poppins"/>
          <w:noProof/>
        </w:rPr>
        <w:t>.</w:t>
      </w:r>
    </w:p>
    <w:p w14:paraId="08004E8D" w14:textId="77777777" w:rsidR="00E227A8" w:rsidRPr="00B62D1F" w:rsidRDefault="00E227A8" w:rsidP="007B6ABF">
      <w:pPr>
        <w:rPr>
          <w:rFonts w:ascii="Poppins" w:hAnsi="Poppins" w:cs="Poppins"/>
          <w:noProof/>
        </w:rPr>
      </w:pPr>
    </w:p>
    <w:p w14:paraId="717E17F7" w14:textId="77777777" w:rsidR="00506982" w:rsidRPr="00B62D1F" w:rsidRDefault="00506982" w:rsidP="00506982">
      <w:pPr>
        <w:rPr>
          <w:rFonts w:ascii="Poppins" w:hAnsi="Poppins" w:cs="Poppins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B62D1F" w14:paraId="0C35F990" w14:textId="77777777" w:rsidTr="00B45591">
        <w:tc>
          <w:tcPr>
            <w:tcW w:w="8919" w:type="dxa"/>
          </w:tcPr>
          <w:p w14:paraId="0D979B85" w14:textId="77777777" w:rsidR="00E227A8" w:rsidRPr="00B62D1F" w:rsidRDefault="00E227A8" w:rsidP="00D252B7">
            <w:pPr>
              <w:rPr>
                <w:rFonts w:ascii="Poppins" w:hAnsi="Poppins" w:cs="Poppins"/>
                <w:noProof/>
                <w:sz w:val="21"/>
                <w:szCs w:val="21"/>
              </w:rPr>
            </w:pPr>
          </w:p>
        </w:tc>
      </w:tr>
      <w:tr w:rsidR="00E227A8" w:rsidRPr="00B62D1F" w14:paraId="0D2A8271" w14:textId="77777777" w:rsidTr="00B45591">
        <w:tc>
          <w:tcPr>
            <w:tcW w:w="8919" w:type="dxa"/>
          </w:tcPr>
          <w:p w14:paraId="36559B10" w14:textId="77777777" w:rsidR="00E227A8" w:rsidRPr="00B62D1F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B62D1F" w14:paraId="12536CD2" w14:textId="77777777" w:rsidTr="00B45591">
        <w:tc>
          <w:tcPr>
            <w:tcW w:w="8919" w:type="dxa"/>
          </w:tcPr>
          <w:p w14:paraId="32DAE36C" w14:textId="77777777" w:rsidR="00E227A8" w:rsidRPr="00B62D1F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B62D1F" w14:paraId="176ED4E5" w14:textId="77777777" w:rsidTr="00B45591">
        <w:tc>
          <w:tcPr>
            <w:tcW w:w="8919" w:type="dxa"/>
          </w:tcPr>
          <w:p w14:paraId="25826BD0" w14:textId="77777777" w:rsidR="00E227A8" w:rsidRPr="00B62D1F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411A1B6C" w14:textId="77777777" w:rsidR="00E227A8" w:rsidRPr="00B62D1F" w:rsidRDefault="00E227A8" w:rsidP="007B6ABF">
      <w:pPr>
        <w:pStyle w:val="PargrafodaLista"/>
        <w:spacing w:line="276" w:lineRule="auto"/>
        <w:rPr>
          <w:rFonts w:ascii="Poppins" w:hAnsi="Poppins" w:cs="Poppins"/>
          <w:noProof/>
        </w:rPr>
      </w:pPr>
    </w:p>
    <w:p w14:paraId="11AEEA30" w14:textId="77777777" w:rsidR="005A5A09" w:rsidRPr="00B62D1F" w:rsidRDefault="005A5A09" w:rsidP="007366F9">
      <w:pPr>
        <w:spacing w:line="360" w:lineRule="auto"/>
        <w:rPr>
          <w:rFonts w:ascii="Poppins" w:eastAsia="Arial Unicode MS" w:hAnsi="Poppins" w:cs="Poppins"/>
        </w:rPr>
      </w:pPr>
    </w:p>
    <w:sectPr w:rsidR="005A5A09" w:rsidRPr="00B62D1F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A454A" w14:textId="77777777" w:rsidR="00070553" w:rsidRDefault="00070553">
      <w:r>
        <w:separator/>
      </w:r>
    </w:p>
  </w:endnote>
  <w:endnote w:type="continuationSeparator" w:id="0">
    <w:p w14:paraId="5DCA37C7" w14:textId="77777777" w:rsidR="00070553" w:rsidRDefault="00070553">
      <w:r>
        <w:continuationSeparator/>
      </w:r>
    </w:p>
  </w:endnote>
  <w:endnote w:type="continuationNotice" w:id="1">
    <w:p w14:paraId="469A339A" w14:textId="77777777" w:rsidR="00070553" w:rsidRDefault="000705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3CEFF6B5" w:rsidR="00160195" w:rsidRPr="00814E58" w:rsidRDefault="00775BDE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[SIS</w:t>
            </w:r>
            <w:r w:rsidR="00160195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>C2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86872" w14:textId="77777777" w:rsidR="00070553" w:rsidRDefault="00070553">
      <w:r>
        <w:separator/>
      </w:r>
    </w:p>
  </w:footnote>
  <w:footnote w:type="continuationSeparator" w:id="0">
    <w:p w14:paraId="3037E6E3" w14:textId="77777777" w:rsidR="00070553" w:rsidRDefault="00070553">
      <w:r>
        <w:continuationSeparator/>
      </w:r>
    </w:p>
  </w:footnote>
  <w:footnote w:type="continuationNotice" w:id="1">
    <w:p w14:paraId="27E7BEFD" w14:textId="77777777" w:rsidR="00070553" w:rsidRDefault="000705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A1D"/>
    <w:multiLevelType w:val="multilevel"/>
    <w:tmpl w:val="B262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76E9E"/>
    <w:multiLevelType w:val="hybridMultilevel"/>
    <w:tmpl w:val="DBBC6AF4"/>
    <w:lvl w:ilvl="0" w:tplc="8ACC5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E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4D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24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CA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C3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4F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4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2F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DC4627"/>
    <w:multiLevelType w:val="multilevel"/>
    <w:tmpl w:val="F866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E451F"/>
    <w:multiLevelType w:val="multilevel"/>
    <w:tmpl w:val="F1A0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A2D6F"/>
    <w:multiLevelType w:val="multilevel"/>
    <w:tmpl w:val="9020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E77BF"/>
    <w:multiLevelType w:val="hybridMultilevel"/>
    <w:tmpl w:val="9DBCC4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A4B54"/>
    <w:multiLevelType w:val="multilevel"/>
    <w:tmpl w:val="4734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34FB2"/>
    <w:multiLevelType w:val="multilevel"/>
    <w:tmpl w:val="2B90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D358F"/>
    <w:multiLevelType w:val="multilevel"/>
    <w:tmpl w:val="F318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8269B"/>
    <w:multiLevelType w:val="multilevel"/>
    <w:tmpl w:val="6F10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61916"/>
    <w:multiLevelType w:val="multilevel"/>
    <w:tmpl w:val="3168B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A7D6D"/>
    <w:multiLevelType w:val="multilevel"/>
    <w:tmpl w:val="260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83DD9"/>
    <w:multiLevelType w:val="multilevel"/>
    <w:tmpl w:val="FE8A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C7D17"/>
    <w:multiLevelType w:val="multilevel"/>
    <w:tmpl w:val="383C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9727A"/>
    <w:multiLevelType w:val="multilevel"/>
    <w:tmpl w:val="2074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F2D83"/>
    <w:multiLevelType w:val="multilevel"/>
    <w:tmpl w:val="60A8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915A3"/>
    <w:multiLevelType w:val="multilevel"/>
    <w:tmpl w:val="7C10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1A7AAA"/>
    <w:multiLevelType w:val="multilevel"/>
    <w:tmpl w:val="24C8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982694"/>
    <w:multiLevelType w:val="multilevel"/>
    <w:tmpl w:val="8EC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942D5"/>
    <w:multiLevelType w:val="multilevel"/>
    <w:tmpl w:val="55B2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94414A"/>
    <w:multiLevelType w:val="multilevel"/>
    <w:tmpl w:val="CD60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D75C39"/>
    <w:multiLevelType w:val="multilevel"/>
    <w:tmpl w:val="9470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283A97"/>
    <w:multiLevelType w:val="multilevel"/>
    <w:tmpl w:val="DEA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C5DD8"/>
    <w:multiLevelType w:val="multilevel"/>
    <w:tmpl w:val="D2F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4839FA"/>
    <w:multiLevelType w:val="multilevel"/>
    <w:tmpl w:val="CA14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9774AA"/>
    <w:multiLevelType w:val="multilevel"/>
    <w:tmpl w:val="D114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936C31"/>
    <w:multiLevelType w:val="multilevel"/>
    <w:tmpl w:val="D9F6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161D1"/>
    <w:multiLevelType w:val="multilevel"/>
    <w:tmpl w:val="D7CE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2E31A6"/>
    <w:multiLevelType w:val="multilevel"/>
    <w:tmpl w:val="C7D0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9375A0"/>
    <w:multiLevelType w:val="multilevel"/>
    <w:tmpl w:val="8BDA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C74891"/>
    <w:multiLevelType w:val="multilevel"/>
    <w:tmpl w:val="4810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D06E32"/>
    <w:multiLevelType w:val="multilevel"/>
    <w:tmpl w:val="7A1C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3E4041"/>
    <w:multiLevelType w:val="hybridMultilevel"/>
    <w:tmpl w:val="9DBCC4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52956"/>
    <w:multiLevelType w:val="multilevel"/>
    <w:tmpl w:val="0D6A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AA45F6"/>
    <w:multiLevelType w:val="multilevel"/>
    <w:tmpl w:val="499E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728627">
    <w:abstractNumId w:val="14"/>
  </w:num>
  <w:num w:numId="2" w16cid:durableId="1115713199">
    <w:abstractNumId w:val="15"/>
  </w:num>
  <w:num w:numId="3" w16cid:durableId="1821843517">
    <w:abstractNumId w:val="37"/>
  </w:num>
  <w:num w:numId="4" w16cid:durableId="1682665340">
    <w:abstractNumId w:val="20"/>
  </w:num>
  <w:num w:numId="5" w16cid:durableId="1233349413">
    <w:abstractNumId w:val="1"/>
  </w:num>
  <w:num w:numId="6" w16cid:durableId="2031487608">
    <w:abstractNumId w:val="5"/>
  </w:num>
  <w:num w:numId="7" w16cid:durableId="1050229599">
    <w:abstractNumId w:val="35"/>
  </w:num>
  <w:num w:numId="8" w16cid:durableId="567771020">
    <w:abstractNumId w:val="12"/>
  </w:num>
  <w:num w:numId="9" w16cid:durableId="1016342747">
    <w:abstractNumId w:val="36"/>
  </w:num>
  <w:num w:numId="10" w16cid:durableId="768893947">
    <w:abstractNumId w:val="2"/>
  </w:num>
  <w:num w:numId="11" w16cid:durableId="1714887110">
    <w:abstractNumId w:val="24"/>
  </w:num>
  <w:num w:numId="12" w16cid:durableId="1190490019">
    <w:abstractNumId w:val="29"/>
  </w:num>
  <w:num w:numId="13" w16cid:durableId="1559631154">
    <w:abstractNumId w:val="0"/>
  </w:num>
  <w:num w:numId="14" w16cid:durableId="366105796">
    <w:abstractNumId w:val="11"/>
  </w:num>
  <w:num w:numId="15" w16cid:durableId="92747685">
    <w:abstractNumId w:val="6"/>
  </w:num>
  <w:num w:numId="16" w16cid:durableId="2033726262">
    <w:abstractNumId w:val="32"/>
  </w:num>
  <w:num w:numId="17" w16cid:durableId="1240098457">
    <w:abstractNumId w:val="17"/>
  </w:num>
  <w:num w:numId="18" w16cid:durableId="659620858">
    <w:abstractNumId w:val="38"/>
  </w:num>
  <w:num w:numId="19" w16cid:durableId="170728973">
    <w:abstractNumId w:val="8"/>
  </w:num>
  <w:num w:numId="20" w16cid:durableId="152572588">
    <w:abstractNumId w:val="33"/>
  </w:num>
  <w:num w:numId="21" w16cid:durableId="650671091">
    <w:abstractNumId w:val="28"/>
  </w:num>
  <w:num w:numId="22" w16cid:durableId="336083146">
    <w:abstractNumId w:val="26"/>
  </w:num>
  <w:num w:numId="23" w16cid:durableId="838035403">
    <w:abstractNumId w:val="21"/>
  </w:num>
  <w:num w:numId="24" w16cid:durableId="1383093576">
    <w:abstractNumId w:val="13"/>
  </w:num>
  <w:num w:numId="25" w16cid:durableId="1132820998">
    <w:abstractNumId w:val="22"/>
  </w:num>
  <w:num w:numId="26" w16cid:durableId="926812751">
    <w:abstractNumId w:val="34"/>
  </w:num>
  <w:num w:numId="27" w16cid:durableId="902445026">
    <w:abstractNumId w:val="23"/>
  </w:num>
  <w:num w:numId="28" w16cid:durableId="976641500">
    <w:abstractNumId w:val="10"/>
  </w:num>
  <w:num w:numId="29" w16cid:durableId="2050379185">
    <w:abstractNumId w:val="4"/>
  </w:num>
  <w:num w:numId="30" w16cid:durableId="1523084537">
    <w:abstractNumId w:val="9"/>
  </w:num>
  <w:num w:numId="31" w16cid:durableId="1076904455">
    <w:abstractNumId w:val="3"/>
  </w:num>
  <w:num w:numId="32" w16cid:durableId="1740637293">
    <w:abstractNumId w:val="18"/>
  </w:num>
  <w:num w:numId="33" w16cid:durableId="2009820295">
    <w:abstractNumId w:val="30"/>
  </w:num>
  <w:num w:numId="34" w16cid:durableId="245237695">
    <w:abstractNumId w:val="16"/>
  </w:num>
  <w:num w:numId="35" w16cid:durableId="2016566385">
    <w:abstractNumId w:val="25"/>
  </w:num>
  <w:num w:numId="36" w16cid:durableId="34425054">
    <w:abstractNumId w:val="27"/>
  </w:num>
  <w:num w:numId="37" w16cid:durableId="317004493">
    <w:abstractNumId w:val="7"/>
  </w:num>
  <w:num w:numId="38" w16cid:durableId="514421635">
    <w:abstractNumId w:val="31"/>
  </w:num>
  <w:num w:numId="39" w16cid:durableId="244612586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278D8"/>
    <w:rsid w:val="0004253F"/>
    <w:rsid w:val="00070553"/>
    <w:rsid w:val="00093C5A"/>
    <w:rsid w:val="000A4E65"/>
    <w:rsid w:val="000B3E77"/>
    <w:rsid w:val="000C6619"/>
    <w:rsid w:val="000F7DE9"/>
    <w:rsid w:val="00124756"/>
    <w:rsid w:val="00160195"/>
    <w:rsid w:val="00195AE4"/>
    <w:rsid w:val="001A2D86"/>
    <w:rsid w:val="001A32C9"/>
    <w:rsid w:val="001A3C50"/>
    <w:rsid w:val="001A7BA4"/>
    <w:rsid w:val="001C335A"/>
    <w:rsid w:val="001E7BC0"/>
    <w:rsid w:val="00215CD3"/>
    <w:rsid w:val="002344C7"/>
    <w:rsid w:val="002372B1"/>
    <w:rsid w:val="00244F7C"/>
    <w:rsid w:val="00252F67"/>
    <w:rsid w:val="00256D8D"/>
    <w:rsid w:val="002632D3"/>
    <w:rsid w:val="00264B6B"/>
    <w:rsid w:val="00270124"/>
    <w:rsid w:val="00296284"/>
    <w:rsid w:val="002C6EC9"/>
    <w:rsid w:val="002D1A6D"/>
    <w:rsid w:val="002D51E3"/>
    <w:rsid w:val="002E6314"/>
    <w:rsid w:val="003009B4"/>
    <w:rsid w:val="003031BD"/>
    <w:rsid w:val="003365AE"/>
    <w:rsid w:val="00367C72"/>
    <w:rsid w:val="00370BDE"/>
    <w:rsid w:val="0039120C"/>
    <w:rsid w:val="003A7A16"/>
    <w:rsid w:val="003C032E"/>
    <w:rsid w:val="003D71CA"/>
    <w:rsid w:val="00413248"/>
    <w:rsid w:val="004260DF"/>
    <w:rsid w:val="00435145"/>
    <w:rsid w:val="00454835"/>
    <w:rsid w:val="00461C9C"/>
    <w:rsid w:val="00464B32"/>
    <w:rsid w:val="00491C71"/>
    <w:rsid w:val="004B66A3"/>
    <w:rsid w:val="004C3C34"/>
    <w:rsid w:val="004C4EAD"/>
    <w:rsid w:val="004E713D"/>
    <w:rsid w:val="00506982"/>
    <w:rsid w:val="00531B75"/>
    <w:rsid w:val="00537AD5"/>
    <w:rsid w:val="0054587F"/>
    <w:rsid w:val="005517B2"/>
    <w:rsid w:val="00557F81"/>
    <w:rsid w:val="00583CF6"/>
    <w:rsid w:val="00585F34"/>
    <w:rsid w:val="005A5A09"/>
    <w:rsid w:val="005E047A"/>
    <w:rsid w:val="005E4165"/>
    <w:rsid w:val="005F74BB"/>
    <w:rsid w:val="0060776C"/>
    <w:rsid w:val="00610B4F"/>
    <w:rsid w:val="00623320"/>
    <w:rsid w:val="0063273B"/>
    <w:rsid w:val="0064777E"/>
    <w:rsid w:val="0067117A"/>
    <w:rsid w:val="00676B29"/>
    <w:rsid w:val="006B3AE9"/>
    <w:rsid w:val="006D6729"/>
    <w:rsid w:val="0073196B"/>
    <w:rsid w:val="007366F9"/>
    <w:rsid w:val="007671B4"/>
    <w:rsid w:val="00773A8C"/>
    <w:rsid w:val="00775BDE"/>
    <w:rsid w:val="0078262D"/>
    <w:rsid w:val="00795370"/>
    <w:rsid w:val="007B6ABF"/>
    <w:rsid w:val="007C1883"/>
    <w:rsid w:val="007F6FB7"/>
    <w:rsid w:val="00814E58"/>
    <w:rsid w:val="0083474B"/>
    <w:rsid w:val="00841D59"/>
    <w:rsid w:val="00851368"/>
    <w:rsid w:val="0086552E"/>
    <w:rsid w:val="0087232A"/>
    <w:rsid w:val="008925A9"/>
    <w:rsid w:val="008B4C24"/>
    <w:rsid w:val="008F775A"/>
    <w:rsid w:val="00906821"/>
    <w:rsid w:val="0092769D"/>
    <w:rsid w:val="00933178"/>
    <w:rsid w:val="00966015"/>
    <w:rsid w:val="009A54ED"/>
    <w:rsid w:val="009B2B65"/>
    <w:rsid w:val="009B33B6"/>
    <w:rsid w:val="009C650F"/>
    <w:rsid w:val="00A07DAE"/>
    <w:rsid w:val="00A4366C"/>
    <w:rsid w:val="00A55DA1"/>
    <w:rsid w:val="00A6430C"/>
    <w:rsid w:val="00AA60A0"/>
    <w:rsid w:val="00AD684B"/>
    <w:rsid w:val="00AD78A6"/>
    <w:rsid w:val="00AE719E"/>
    <w:rsid w:val="00B008AC"/>
    <w:rsid w:val="00B45591"/>
    <w:rsid w:val="00B62D1F"/>
    <w:rsid w:val="00BA6A76"/>
    <w:rsid w:val="00BC78AE"/>
    <w:rsid w:val="00BD516F"/>
    <w:rsid w:val="00BE3AA5"/>
    <w:rsid w:val="00BF0D17"/>
    <w:rsid w:val="00C12E4A"/>
    <w:rsid w:val="00C13547"/>
    <w:rsid w:val="00C42339"/>
    <w:rsid w:val="00C4350C"/>
    <w:rsid w:val="00C4723D"/>
    <w:rsid w:val="00C6070E"/>
    <w:rsid w:val="00C62CE1"/>
    <w:rsid w:val="00C749B6"/>
    <w:rsid w:val="00C96C18"/>
    <w:rsid w:val="00CA4523"/>
    <w:rsid w:val="00CB0DB8"/>
    <w:rsid w:val="00CB5266"/>
    <w:rsid w:val="00CC2A45"/>
    <w:rsid w:val="00CF76E4"/>
    <w:rsid w:val="00D03B93"/>
    <w:rsid w:val="00D05B9C"/>
    <w:rsid w:val="00D17FF4"/>
    <w:rsid w:val="00D252B7"/>
    <w:rsid w:val="00D553AB"/>
    <w:rsid w:val="00D61A8F"/>
    <w:rsid w:val="00D657AC"/>
    <w:rsid w:val="00D91029"/>
    <w:rsid w:val="00DC203A"/>
    <w:rsid w:val="00DD5204"/>
    <w:rsid w:val="00DE0C0D"/>
    <w:rsid w:val="00E10D86"/>
    <w:rsid w:val="00E12E26"/>
    <w:rsid w:val="00E227A8"/>
    <w:rsid w:val="00E35C7F"/>
    <w:rsid w:val="00E400A6"/>
    <w:rsid w:val="00E71901"/>
    <w:rsid w:val="00E73E76"/>
    <w:rsid w:val="00E77AF3"/>
    <w:rsid w:val="00EA3B37"/>
    <w:rsid w:val="00EF3862"/>
    <w:rsid w:val="00EF47B1"/>
    <w:rsid w:val="00EF4AFE"/>
    <w:rsid w:val="00F044D7"/>
    <w:rsid w:val="00F472E5"/>
    <w:rsid w:val="00F51FEF"/>
    <w:rsid w:val="00F52AA0"/>
    <w:rsid w:val="00F57059"/>
    <w:rsid w:val="00F85443"/>
    <w:rsid w:val="00FD7F1E"/>
    <w:rsid w:val="00FE558F"/>
    <w:rsid w:val="00FF3340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0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6</TotalTime>
  <Pages>6</Pages>
  <Words>1141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Gabriel Martins Cordeiro Rodrigues</cp:lastModifiedBy>
  <cp:revision>2</cp:revision>
  <cp:lastPrinted>2006-08-31T06:40:00Z</cp:lastPrinted>
  <dcterms:created xsi:type="dcterms:W3CDTF">2025-05-05T14:39:00Z</dcterms:created>
  <dcterms:modified xsi:type="dcterms:W3CDTF">2025-05-05T14:39:00Z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